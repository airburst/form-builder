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3E327" w14:textId="50B59EF4" w:rsidR="008D0D4C" w:rsidRDefault="00386E38" w:rsidP="00386E38">
      <w:pPr>
        <w:pStyle w:val="Heading1"/>
        <w:rPr>
          <w:rStyle w:val="Hidden"/>
          <w:sz w:val="36"/>
        </w:rPr>
      </w:pPr>
      <w:r>
        <w:rPr>
          <w:rStyle w:val="Hidden"/>
          <w:sz w:val="36"/>
        </w:rPr>
        <w:t>Form Builder Development Environment</w:t>
      </w:r>
    </w:p>
    <w:p w14:paraId="4CBED9C8" w14:textId="3EC63E51" w:rsidR="00386E38" w:rsidRDefault="00386E38" w:rsidP="00386E38">
      <w:pPr>
        <w:pStyle w:val="olmBT"/>
      </w:pPr>
      <w:r>
        <w:t>The purpose of this document is to enable you to build a Form Builder development environment.</w:t>
      </w:r>
    </w:p>
    <w:p w14:paraId="56517E3E" w14:textId="77777777" w:rsidR="00386E38" w:rsidRDefault="00386E38" w:rsidP="00386E38">
      <w:pPr>
        <w:pStyle w:val="olmBT"/>
      </w:pPr>
    </w:p>
    <w:p w14:paraId="0F65020B" w14:textId="3864EE58" w:rsidR="00386E38" w:rsidRDefault="00386E38" w:rsidP="00386E38">
      <w:pPr>
        <w:pStyle w:val="Heading2"/>
      </w:pPr>
      <w:r>
        <w:t>Dependencies</w:t>
      </w:r>
    </w:p>
    <w:p w14:paraId="310C1A97" w14:textId="2D60C07A" w:rsidR="00386E38" w:rsidRDefault="00386E38" w:rsidP="00386E38">
      <w:pPr>
        <w:pStyle w:val="olmBT"/>
      </w:pPr>
      <w:r>
        <w:t xml:space="preserve">The software </w:t>
      </w:r>
      <w:proofErr w:type="gramStart"/>
      <w:r>
        <w:t>is entirely written</w:t>
      </w:r>
      <w:proofErr w:type="gramEnd"/>
      <w:r>
        <w:t xml:space="preserve"> in HTML5 and JavaScript.</w:t>
      </w:r>
      <w:r w:rsidR="0002050B">
        <w:t xml:space="preserve">  It uses Node.js and Grunt for build workflow.  The build dependencies are as follows:</w:t>
      </w:r>
    </w:p>
    <w:p w14:paraId="6948EAB3" w14:textId="77777777" w:rsidR="0002050B" w:rsidRDefault="0002050B" w:rsidP="00386E38">
      <w:pPr>
        <w:pStyle w:val="olmBT"/>
      </w:pPr>
    </w:p>
    <w:p w14:paraId="73C4CDED" w14:textId="08203FCA" w:rsidR="0002050B" w:rsidRDefault="00BA4208" w:rsidP="0002050B">
      <w:pPr>
        <w:pStyle w:val="olmBT"/>
        <w:numPr>
          <w:ilvl w:val="0"/>
          <w:numId w:val="7"/>
        </w:numPr>
      </w:pPr>
      <w:hyperlink r:id="rId12" w:history="1">
        <w:r w:rsidR="0002050B" w:rsidRPr="00BA4208">
          <w:rPr>
            <w:rStyle w:val="Hyperlink"/>
          </w:rPr>
          <w:t>Node.js</w:t>
        </w:r>
      </w:hyperlink>
    </w:p>
    <w:p w14:paraId="0CCD09DE" w14:textId="2EEE7AF5" w:rsidR="0002050B" w:rsidRDefault="0002050B" w:rsidP="0002050B">
      <w:pPr>
        <w:pStyle w:val="olmBT"/>
        <w:numPr>
          <w:ilvl w:val="0"/>
          <w:numId w:val="7"/>
        </w:numPr>
      </w:pPr>
      <w:r>
        <w:t xml:space="preserve">Node </w:t>
      </w:r>
      <w:proofErr w:type="spellStart"/>
      <w:r>
        <w:t>npm</w:t>
      </w:r>
      <w:proofErr w:type="spellEnd"/>
      <w:r>
        <w:t xml:space="preserve"> packages</w:t>
      </w:r>
    </w:p>
    <w:p w14:paraId="2D40807A" w14:textId="49739939" w:rsidR="0002050B" w:rsidRDefault="00BA4208" w:rsidP="00FA60C4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13" w:history="1">
        <w:r w:rsidR="0002050B" w:rsidRPr="00BA4208">
          <w:rPr>
            <w:rStyle w:val="Hyperlink"/>
          </w:rPr>
          <w:t>Grunt</w:t>
        </w:r>
      </w:hyperlink>
      <w:r w:rsidR="0002050B">
        <w:tab/>
      </w:r>
      <w:r w:rsidR="00FA60C4">
        <w:tab/>
        <w:t>Build manager</w:t>
      </w:r>
      <w:r>
        <w:t xml:space="preserve"> and task runner</w:t>
      </w:r>
    </w:p>
    <w:p w14:paraId="1E8D840A" w14:textId="46AECA71" w:rsidR="0002050B" w:rsidRDefault="00BA4208" w:rsidP="00FA60C4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14" w:history="1">
        <w:r w:rsidR="0002050B" w:rsidRPr="00BA4208">
          <w:rPr>
            <w:rStyle w:val="Hyperlink"/>
          </w:rPr>
          <w:t>grunt-bake</w:t>
        </w:r>
      </w:hyperlink>
      <w:r w:rsidR="00FA60C4">
        <w:tab/>
        <w:t>Similar to ‘include’; injects blocks of html</w:t>
      </w:r>
    </w:p>
    <w:p w14:paraId="360F448E" w14:textId="579939B9" w:rsidR="0002050B" w:rsidRDefault="00BA4208" w:rsidP="00FA60C4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15" w:history="1">
        <w:r w:rsidR="0002050B" w:rsidRPr="00BA4208">
          <w:rPr>
            <w:rStyle w:val="Hyperlink"/>
          </w:rPr>
          <w:t>grunt-</w:t>
        </w:r>
        <w:proofErr w:type="spellStart"/>
        <w:r w:rsidR="0002050B" w:rsidRPr="00BA4208">
          <w:rPr>
            <w:rStyle w:val="Hyperlink"/>
          </w:rPr>
          <w:t>contrib</w:t>
        </w:r>
        <w:proofErr w:type="spellEnd"/>
        <w:r w:rsidR="0002050B" w:rsidRPr="00BA4208">
          <w:rPr>
            <w:rStyle w:val="Hyperlink"/>
          </w:rPr>
          <w:t>-clean</w:t>
        </w:r>
      </w:hyperlink>
      <w:r w:rsidR="00FA60C4">
        <w:tab/>
        <w:t>Delete files and folders</w:t>
      </w:r>
    </w:p>
    <w:p w14:paraId="02C5DC06" w14:textId="185B27F3" w:rsidR="0002050B" w:rsidRDefault="00BA4208" w:rsidP="00FA60C4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16" w:history="1">
        <w:r w:rsidR="0002050B" w:rsidRPr="00BA4208">
          <w:rPr>
            <w:rStyle w:val="Hyperlink"/>
          </w:rPr>
          <w:t>grunt-</w:t>
        </w:r>
        <w:proofErr w:type="spellStart"/>
        <w:r w:rsidR="0002050B" w:rsidRPr="00BA4208">
          <w:rPr>
            <w:rStyle w:val="Hyperlink"/>
          </w:rPr>
          <w:t>contrib</w:t>
        </w:r>
        <w:proofErr w:type="spellEnd"/>
        <w:r w:rsidR="0002050B" w:rsidRPr="00BA4208">
          <w:rPr>
            <w:rStyle w:val="Hyperlink"/>
          </w:rPr>
          <w:t>-compress</w:t>
        </w:r>
      </w:hyperlink>
      <w:r w:rsidR="00FA60C4">
        <w:tab/>
        <w:t>Zips the release version</w:t>
      </w:r>
    </w:p>
    <w:p w14:paraId="7B967CE3" w14:textId="6F84D0B3" w:rsidR="0002050B" w:rsidRDefault="00BA4208" w:rsidP="00FA60C4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17" w:history="1">
        <w:r w:rsidR="0002050B" w:rsidRPr="00BA4208">
          <w:rPr>
            <w:rStyle w:val="Hyperlink"/>
          </w:rPr>
          <w:t>grunt-</w:t>
        </w:r>
        <w:proofErr w:type="spellStart"/>
        <w:r w:rsidR="0002050B" w:rsidRPr="00BA4208">
          <w:rPr>
            <w:rStyle w:val="Hyperlink"/>
          </w:rPr>
          <w:t>contrib</w:t>
        </w:r>
        <w:proofErr w:type="spellEnd"/>
        <w:r w:rsidR="0002050B" w:rsidRPr="00BA4208">
          <w:rPr>
            <w:rStyle w:val="Hyperlink"/>
          </w:rPr>
          <w:t>-</w:t>
        </w:r>
        <w:proofErr w:type="spellStart"/>
        <w:r w:rsidR="0002050B" w:rsidRPr="00BA4208">
          <w:rPr>
            <w:rStyle w:val="Hyperlink"/>
          </w:rPr>
          <w:t>concat</w:t>
        </w:r>
        <w:proofErr w:type="spellEnd"/>
      </w:hyperlink>
      <w:r w:rsidR="00FA60C4">
        <w:tab/>
        <w:t xml:space="preserve">Combines </w:t>
      </w:r>
      <w:proofErr w:type="spellStart"/>
      <w:r w:rsidR="00FA60C4">
        <w:t>js</w:t>
      </w:r>
      <w:proofErr w:type="spellEnd"/>
      <w:r w:rsidR="00FA60C4">
        <w:t xml:space="preserve"> files (prior to </w:t>
      </w:r>
      <w:proofErr w:type="spellStart"/>
      <w:r w:rsidR="00FA60C4">
        <w:t>minification</w:t>
      </w:r>
      <w:proofErr w:type="spellEnd"/>
      <w:r w:rsidR="00FA60C4">
        <w:t>)</w:t>
      </w:r>
    </w:p>
    <w:p w14:paraId="5741FED6" w14:textId="14F655FC" w:rsidR="0002050B" w:rsidRDefault="00BA4208" w:rsidP="00FA60C4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18" w:history="1">
        <w:r w:rsidR="0002050B" w:rsidRPr="00BA4208">
          <w:rPr>
            <w:rStyle w:val="Hyperlink"/>
          </w:rPr>
          <w:t>grunt-</w:t>
        </w:r>
        <w:proofErr w:type="spellStart"/>
        <w:r w:rsidR="0002050B" w:rsidRPr="00BA4208">
          <w:rPr>
            <w:rStyle w:val="Hyperlink"/>
          </w:rPr>
          <w:t>contrib</w:t>
        </w:r>
        <w:proofErr w:type="spellEnd"/>
        <w:r w:rsidR="0002050B" w:rsidRPr="00BA4208">
          <w:rPr>
            <w:rStyle w:val="Hyperlink"/>
          </w:rPr>
          <w:t>-copy</w:t>
        </w:r>
      </w:hyperlink>
      <w:r w:rsidR="00FA60C4">
        <w:tab/>
        <w:t>Copies files and folders to destinations</w:t>
      </w:r>
    </w:p>
    <w:p w14:paraId="19DA3794" w14:textId="569487A0" w:rsidR="0002050B" w:rsidRDefault="00BA4208" w:rsidP="00FA60C4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19" w:history="1">
        <w:r w:rsidR="0002050B" w:rsidRPr="00BA4208">
          <w:rPr>
            <w:rStyle w:val="Hyperlink"/>
          </w:rPr>
          <w:t>grunt-</w:t>
        </w:r>
        <w:proofErr w:type="spellStart"/>
        <w:r w:rsidR="0002050B" w:rsidRPr="00BA4208">
          <w:rPr>
            <w:rStyle w:val="Hyperlink"/>
          </w:rPr>
          <w:t>contrib</w:t>
        </w:r>
        <w:proofErr w:type="spellEnd"/>
        <w:r w:rsidR="0002050B" w:rsidRPr="00BA4208">
          <w:rPr>
            <w:rStyle w:val="Hyperlink"/>
          </w:rPr>
          <w:t>-</w:t>
        </w:r>
        <w:proofErr w:type="spellStart"/>
        <w:r w:rsidR="0002050B" w:rsidRPr="00BA4208">
          <w:rPr>
            <w:rStyle w:val="Hyperlink"/>
          </w:rPr>
          <w:t>uglify</w:t>
        </w:r>
        <w:proofErr w:type="spellEnd"/>
      </w:hyperlink>
      <w:r w:rsidR="00FA60C4">
        <w:tab/>
        <w:t xml:space="preserve">Minifies </w:t>
      </w:r>
      <w:proofErr w:type="spellStart"/>
      <w:r w:rsidR="00FA60C4">
        <w:t>js</w:t>
      </w:r>
      <w:proofErr w:type="spellEnd"/>
    </w:p>
    <w:p w14:paraId="6392E874" w14:textId="1473730A" w:rsidR="0002050B" w:rsidRDefault="00BA4208" w:rsidP="00FA60C4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20" w:history="1">
        <w:r w:rsidR="0002050B" w:rsidRPr="00BA4208">
          <w:rPr>
            <w:rStyle w:val="Hyperlink"/>
          </w:rPr>
          <w:t>grunt-</w:t>
        </w:r>
        <w:proofErr w:type="spellStart"/>
        <w:r w:rsidR="0002050B" w:rsidRPr="00BA4208">
          <w:rPr>
            <w:rStyle w:val="Hyperlink"/>
          </w:rPr>
          <w:t>contrib</w:t>
        </w:r>
        <w:proofErr w:type="spellEnd"/>
        <w:r w:rsidR="0002050B" w:rsidRPr="00BA4208">
          <w:rPr>
            <w:rStyle w:val="Hyperlink"/>
          </w:rPr>
          <w:t>-watch</w:t>
        </w:r>
      </w:hyperlink>
      <w:r w:rsidR="00D14277">
        <w:tab/>
        <w:t>Monitors for continuous build</w:t>
      </w:r>
    </w:p>
    <w:p w14:paraId="15EC931E" w14:textId="19ABD07A" w:rsidR="0002050B" w:rsidRDefault="00BA4208" w:rsidP="00FA60C4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21" w:history="1">
        <w:r w:rsidR="0002050B" w:rsidRPr="00BA4208">
          <w:rPr>
            <w:rStyle w:val="Hyperlink"/>
          </w:rPr>
          <w:t>grunt-css</w:t>
        </w:r>
      </w:hyperlink>
      <w:r w:rsidR="00D14277">
        <w:tab/>
      </w:r>
      <w:proofErr w:type="spellStart"/>
      <w:r w:rsidR="00D14277">
        <w:t>Minification</w:t>
      </w:r>
      <w:proofErr w:type="spellEnd"/>
      <w:r w:rsidR="00D14277">
        <w:t xml:space="preserve"> for CSS</w:t>
      </w:r>
    </w:p>
    <w:p w14:paraId="2FD4ABBC" w14:textId="217FA4CE" w:rsidR="0002050B" w:rsidRDefault="00B2784F" w:rsidP="00FA60C4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22" w:history="1">
        <w:r w:rsidR="0002050B" w:rsidRPr="00B2784F">
          <w:rPr>
            <w:rStyle w:val="Hyperlink"/>
          </w:rPr>
          <w:t>grunt-</w:t>
        </w:r>
        <w:proofErr w:type="spellStart"/>
        <w:r w:rsidR="0002050B" w:rsidRPr="00B2784F">
          <w:rPr>
            <w:rStyle w:val="Hyperlink"/>
          </w:rPr>
          <w:t>filerev</w:t>
        </w:r>
        <w:proofErr w:type="spellEnd"/>
      </w:hyperlink>
      <w:r w:rsidR="00D14277">
        <w:tab/>
        <w:t>Creates unique file revision text for cache busting</w:t>
      </w:r>
    </w:p>
    <w:p w14:paraId="02CBF9EC" w14:textId="77777777" w:rsidR="0002050B" w:rsidRDefault="0002050B" w:rsidP="00386E38">
      <w:pPr>
        <w:pStyle w:val="olmBT"/>
      </w:pPr>
    </w:p>
    <w:p w14:paraId="7707AC22" w14:textId="77777777" w:rsidR="00386E38" w:rsidRDefault="00386E38" w:rsidP="00386E38">
      <w:pPr>
        <w:pStyle w:val="olmBT"/>
      </w:pPr>
    </w:p>
    <w:p w14:paraId="1657AB78" w14:textId="41316838" w:rsidR="00D14277" w:rsidRDefault="00DA56C1" w:rsidP="00386E38">
      <w:pPr>
        <w:pStyle w:val="olmBT"/>
      </w:pPr>
      <w:r>
        <w:t>The application relies upon a number of open source libraries as follows:</w:t>
      </w:r>
    </w:p>
    <w:p w14:paraId="6B301AD4" w14:textId="77777777" w:rsidR="00DA56C1" w:rsidRDefault="00DA56C1" w:rsidP="00386E38">
      <w:pPr>
        <w:pStyle w:val="olmBT"/>
      </w:pPr>
    </w:p>
    <w:p w14:paraId="66F78836" w14:textId="2827B0DB" w:rsidR="00DA56C1" w:rsidRDefault="00DA56C1" w:rsidP="00B2784F">
      <w:pPr>
        <w:pStyle w:val="olmBT"/>
        <w:numPr>
          <w:ilvl w:val="0"/>
          <w:numId w:val="9"/>
        </w:numPr>
        <w:tabs>
          <w:tab w:val="left" w:pos="4536"/>
        </w:tabs>
      </w:pPr>
      <w:r>
        <w:t xml:space="preserve">Assets (libraries combining </w:t>
      </w:r>
      <w:proofErr w:type="spellStart"/>
      <w:r>
        <w:t>js</w:t>
      </w:r>
      <w:proofErr w:type="spellEnd"/>
      <w:r>
        <w:t>, css, images, fonts or additional files)</w:t>
      </w:r>
    </w:p>
    <w:p w14:paraId="61BA5DA1" w14:textId="1E1BD225" w:rsidR="00467100" w:rsidRDefault="00B2784F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23" w:history="1">
        <w:r w:rsidR="00467100" w:rsidRPr="00B2784F">
          <w:rPr>
            <w:rStyle w:val="Hyperlink"/>
          </w:rPr>
          <w:t>Bootstrap 3.2.0</w:t>
        </w:r>
      </w:hyperlink>
      <w:r>
        <w:tab/>
        <w:t>Design framework, used for FB itself</w:t>
      </w:r>
      <w:r>
        <w:tab/>
      </w:r>
    </w:p>
    <w:p w14:paraId="45A6C92C" w14:textId="12FEF5B3" w:rsidR="00467100" w:rsidRDefault="00B2784F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24" w:history="1">
        <w:r w:rsidR="00467100" w:rsidRPr="00B2784F">
          <w:rPr>
            <w:rStyle w:val="Hyperlink"/>
          </w:rPr>
          <w:t xml:space="preserve">Bootstrap </w:t>
        </w:r>
        <w:proofErr w:type="spellStart"/>
        <w:r w:rsidR="00467100" w:rsidRPr="00B2784F">
          <w:rPr>
            <w:rStyle w:val="Hyperlink"/>
          </w:rPr>
          <w:t>Datepicker</w:t>
        </w:r>
        <w:proofErr w:type="spellEnd"/>
      </w:hyperlink>
      <w:r>
        <w:tab/>
      </w:r>
      <w:proofErr w:type="spellStart"/>
      <w:r>
        <w:t>Datepicker</w:t>
      </w:r>
      <w:proofErr w:type="spellEnd"/>
      <w:r>
        <w:t xml:space="preserve"> library</w:t>
      </w:r>
      <w:r>
        <w:tab/>
      </w:r>
    </w:p>
    <w:p w14:paraId="713F605A" w14:textId="7B1F5124" w:rsidR="00467100" w:rsidRDefault="00612444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25" w:history="1">
        <w:r w:rsidR="00467100" w:rsidRPr="00612444">
          <w:rPr>
            <w:rStyle w:val="Hyperlink"/>
          </w:rPr>
          <w:t>Parsley.js</w:t>
        </w:r>
      </w:hyperlink>
      <w:r>
        <w:tab/>
        <w:t>Form validation library</w:t>
      </w:r>
      <w:r>
        <w:tab/>
      </w:r>
    </w:p>
    <w:p w14:paraId="1D19314D" w14:textId="04E92937" w:rsidR="00467100" w:rsidRDefault="00612444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26" w:history="1">
        <w:proofErr w:type="spellStart"/>
        <w:r w:rsidR="00B2784F" w:rsidRPr="00612444">
          <w:rPr>
            <w:rStyle w:val="Hyperlink"/>
          </w:rPr>
          <w:t>DataTables</w:t>
        </w:r>
        <w:proofErr w:type="spellEnd"/>
      </w:hyperlink>
      <w:r w:rsidR="00B2784F">
        <w:rPr>
          <w:rStyle w:val="FootnoteReference"/>
        </w:rPr>
        <w:footnoteReference w:id="1"/>
      </w:r>
      <w:r>
        <w:tab/>
        <w:t>Table handler library</w:t>
      </w:r>
    </w:p>
    <w:p w14:paraId="0F923110" w14:textId="0DB73B76" w:rsidR="00467100" w:rsidRDefault="00612444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27" w:history="1">
        <w:proofErr w:type="spellStart"/>
        <w:r w:rsidR="00467100" w:rsidRPr="00612444">
          <w:rPr>
            <w:rStyle w:val="Hyperlink"/>
          </w:rPr>
          <w:t>Summernote</w:t>
        </w:r>
        <w:proofErr w:type="spellEnd"/>
      </w:hyperlink>
      <w:r>
        <w:tab/>
        <w:t>HTML editor</w:t>
      </w:r>
    </w:p>
    <w:p w14:paraId="62C6E77F" w14:textId="0B4AA222" w:rsidR="00467100" w:rsidRDefault="00612444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28" w:history="1">
        <w:r w:rsidR="00467100" w:rsidRPr="00612444">
          <w:rPr>
            <w:rStyle w:val="Hyperlink"/>
          </w:rPr>
          <w:t>Ace</w:t>
        </w:r>
      </w:hyperlink>
      <w:r>
        <w:tab/>
        <w:t>Code editor</w:t>
      </w:r>
    </w:p>
    <w:p w14:paraId="1F6D087B" w14:textId="0E58C8B5" w:rsidR="00467100" w:rsidRDefault="00612444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29" w:history="1">
        <w:r w:rsidRPr="00612444">
          <w:rPr>
            <w:rStyle w:val="Hyperlink"/>
          </w:rPr>
          <w:t>Font Awesome</w:t>
        </w:r>
      </w:hyperlink>
      <w:r>
        <w:tab/>
        <w:t xml:space="preserve">Font icons for FB </w:t>
      </w:r>
      <w:proofErr w:type="spellStart"/>
      <w:r>
        <w:t>ui</w:t>
      </w:r>
      <w:proofErr w:type="spellEnd"/>
    </w:p>
    <w:p w14:paraId="3C59CA53" w14:textId="77777777" w:rsidR="00D14277" w:rsidRDefault="00D14277" w:rsidP="00B2784F">
      <w:pPr>
        <w:pStyle w:val="olmBT"/>
        <w:tabs>
          <w:tab w:val="left" w:pos="4536"/>
        </w:tabs>
      </w:pPr>
    </w:p>
    <w:p w14:paraId="0D967880" w14:textId="458DBCA1" w:rsidR="00467100" w:rsidRDefault="00467100" w:rsidP="00B2784F">
      <w:pPr>
        <w:pStyle w:val="olmBT"/>
        <w:numPr>
          <w:ilvl w:val="0"/>
          <w:numId w:val="9"/>
        </w:numPr>
        <w:tabs>
          <w:tab w:val="left" w:pos="4536"/>
        </w:tabs>
      </w:pPr>
      <w:r>
        <w:t>Libs</w:t>
      </w:r>
    </w:p>
    <w:p w14:paraId="08E41396" w14:textId="4F27D533" w:rsidR="00916EC0" w:rsidRDefault="0076749E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30" w:history="1">
        <w:r w:rsidR="00916EC0" w:rsidRPr="0076749E">
          <w:rPr>
            <w:rStyle w:val="Hyperlink"/>
          </w:rPr>
          <w:t>jQuery 1.11.1</w:t>
        </w:r>
      </w:hyperlink>
    </w:p>
    <w:p w14:paraId="38571010" w14:textId="459CA1DD" w:rsidR="00916EC0" w:rsidRDefault="0076749E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31" w:history="1">
        <w:r w:rsidR="00916EC0" w:rsidRPr="0076749E">
          <w:rPr>
            <w:rStyle w:val="Hyperlink"/>
          </w:rPr>
          <w:t>jQuery UI (custom build)</w:t>
        </w:r>
      </w:hyperlink>
      <w:r>
        <w:tab/>
        <w:t>Sortable and animations</w:t>
      </w:r>
    </w:p>
    <w:p w14:paraId="79A18C3B" w14:textId="5509364C" w:rsidR="00467100" w:rsidRDefault="0076749E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32" w:history="1">
        <w:r w:rsidRPr="0076749E">
          <w:rPr>
            <w:rStyle w:val="Hyperlink"/>
          </w:rPr>
          <w:t>Handlebars</w:t>
        </w:r>
      </w:hyperlink>
      <w:r>
        <w:tab/>
      </w:r>
      <w:proofErr w:type="spellStart"/>
      <w:r>
        <w:t>Templating</w:t>
      </w:r>
      <w:proofErr w:type="spellEnd"/>
      <w:r>
        <w:t xml:space="preserve"> engine</w:t>
      </w:r>
    </w:p>
    <w:p w14:paraId="242E16D4" w14:textId="6D222241" w:rsidR="00916EC0" w:rsidRDefault="0076749E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hyperlink r:id="rId33" w:history="1">
        <w:proofErr w:type="spellStart"/>
        <w:r w:rsidR="00916EC0" w:rsidRPr="0076749E">
          <w:rPr>
            <w:rStyle w:val="Hyperlink"/>
          </w:rPr>
          <w:t>Bootbox</w:t>
        </w:r>
        <w:proofErr w:type="spellEnd"/>
      </w:hyperlink>
      <w:r>
        <w:tab/>
      </w:r>
      <w:r w:rsidR="006E7147">
        <w:t>Generates bootstrap modals for alert, confirm and dialogs</w:t>
      </w:r>
    </w:p>
    <w:p w14:paraId="172E8DF2" w14:textId="12274CE7" w:rsidR="00916EC0" w:rsidRDefault="00916EC0" w:rsidP="00B2784F">
      <w:pPr>
        <w:pStyle w:val="ListParagraph"/>
        <w:numPr>
          <w:ilvl w:val="1"/>
          <w:numId w:val="8"/>
        </w:numPr>
        <w:tabs>
          <w:tab w:val="left" w:pos="4536"/>
        </w:tabs>
      </w:pPr>
      <w:proofErr w:type="spellStart"/>
      <w:r>
        <w:t>jQuery.format</w:t>
      </w:r>
      <w:proofErr w:type="spellEnd"/>
      <w:r w:rsidR="006E7147">
        <w:tab/>
        <w:t xml:space="preserve">Format text as xml or </w:t>
      </w:r>
      <w:proofErr w:type="spellStart"/>
      <w:r w:rsidR="006E7147">
        <w:t>json</w:t>
      </w:r>
      <w:proofErr w:type="spellEnd"/>
      <w:r w:rsidR="006E7147">
        <w:t xml:space="preserve"> (file export)</w:t>
      </w:r>
    </w:p>
    <w:p w14:paraId="0240C153" w14:textId="77777777" w:rsidR="00916EC0" w:rsidRDefault="00916EC0" w:rsidP="00386E38">
      <w:pPr>
        <w:pStyle w:val="olmBT"/>
      </w:pPr>
    </w:p>
    <w:p w14:paraId="6099716F" w14:textId="77777777" w:rsidR="00467100" w:rsidRDefault="00467100" w:rsidP="00386E38">
      <w:pPr>
        <w:pStyle w:val="olmBT"/>
      </w:pPr>
    </w:p>
    <w:p w14:paraId="73711B1D" w14:textId="77777777" w:rsidR="0024705E" w:rsidRDefault="0024705E">
      <w:pPr>
        <w:keepLines w:val="0"/>
        <w:suppressAutoHyphens w:val="0"/>
      </w:pPr>
      <w:r>
        <w:br w:type="page"/>
      </w:r>
    </w:p>
    <w:p w14:paraId="43177F0C" w14:textId="77777777" w:rsidR="005B7FC7" w:rsidRDefault="005B7FC7">
      <w:pPr>
        <w:keepLines w:val="0"/>
        <w:suppressAutoHyphens w:val="0"/>
      </w:pPr>
    </w:p>
    <w:p w14:paraId="1318777E" w14:textId="16FC9872" w:rsidR="00386E38" w:rsidRDefault="00386E38" w:rsidP="00386E38">
      <w:pPr>
        <w:pStyle w:val="Heading2"/>
      </w:pPr>
      <w:r>
        <w:t>Source Code</w:t>
      </w:r>
    </w:p>
    <w:p w14:paraId="31E9DACD" w14:textId="375717B1" w:rsidR="00386E38" w:rsidRDefault="00386E38" w:rsidP="00386E38">
      <w:pPr>
        <w:pStyle w:val="olmBT"/>
      </w:pPr>
      <w:r>
        <w:t>Xxx</w:t>
      </w:r>
    </w:p>
    <w:p w14:paraId="737BBADE" w14:textId="77777777" w:rsidR="00386E38" w:rsidRDefault="00386E38" w:rsidP="00386E38">
      <w:pPr>
        <w:pStyle w:val="olmBT"/>
      </w:pPr>
    </w:p>
    <w:p w14:paraId="10B1E09D" w14:textId="25F1D5EC" w:rsidR="00EE710D" w:rsidRDefault="00EE710D" w:rsidP="00386E38">
      <w:pPr>
        <w:pStyle w:val="olmBT"/>
      </w:pPr>
      <w:r>
        <w:t>Install Node.js, grunt and grunt-cli</w:t>
      </w:r>
    </w:p>
    <w:p w14:paraId="2334A364" w14:textId="45203484" w:rsidR="00386E38" w:rsidRDefault="00EE710D" w:rsidP="00386E38">
      <w:pPr>
        <w:pStyle w:val="olmBT"/>
      </w:pPr>
      <w:r>
        <w:t>Clone repo</w:t>
      </w:r>
    </w:p>
    <w:p w14:paraId="4435202D" w14:textId="6622471D" w:rsidR="00EE710D" w:rsidRDefault="00EE710D" w:rsidP="00386E38">
      <w:pPr>
        <w:pStyle w:val="olmBT"/>
      </w:pPr>
      <w:r>
        <w:t>Run update.bat</w:t>
      </w:r>
    </w:p>
    <w:p w14:paraId="713700B0" w14:textId="3779D2D2" w:rsidR="00EE710D" w:rsidRDefault="00EE710D" w:rsidP="00386E38">
      <w:pPr>
        <w:pStyle w:val="olmBT"/>
      </w:pPr>
      <w:r>
        <w:t>Install any missing packages</w:t>
      </w:r>
    </w:p>
    <w:p w14:paraId="2B069B20" w14:textId="77777777" w:rsidR="00EE710D" w:rsidRDefault="00EE710D" w:rsidP="00386E38">
      <w:pPr>
        <w:pStyle w:val="olmBT"/>
      </w:pPr>
      <w:bookmarkStart w:id="0" w:name="_GoBack"/>
      <w:bookmarkEnd w:id="0"/>
    </w:p>
    <w:p w14:paraId="587FC77A" w14:textId="77777777" w:rsidR="00EE710D" w:rsidRDefault="00EE710D" w:rsidP="00386E38">
      <w:pPr>
        <w:pStyle w:val="olmBT"/>
      </w:pPr>
    </w:p>
    <w:p w14:paraId="2CACE83A" w14:textId="77777777" w:rsidR="00386E38" w:rsidRPr="00386E38" w:rsidRDefault="00386E38" w:rsidP="00386E38">
      <w:pPr>
        <w:pStyle w:val="olmBT"/>
      </w:pPr>
    </w:p>
    <w:sectPr w:rsidR="00386E38" w:rsidRPr="00386E38" w:rsidSect="003E0B22">
      <w:headerReference w:type="default" r:id="rId34"/>
      <w:footerReference w:type="default" r:id="rId35"/>
      <w:pgSz w:w="11906" w:h="16838" w:code="9"/>
      <w:pgMar w:top="1843" w:right="850" w:bottom="1559" w:left="85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78DD0" w14:textId="77777777" w:rsidR="007719E2" w:rsidRDefault="007719E2">
      <w:r>
        <w:separator/>
      </w:r>
    </w:p>
  </w:endnote>
  <w:endnote w:type="continuationSeparator" w:id="0">
    <w:p w14:paraId="6F7DE949" w14:textId="77777777" w:rsidR="007719E2" w:rsidRDefault="0077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51"/>
      <w:gridCol w:w="2553"/>
      <w:gridCol w:w="2553"/>
      <w:gridCol w:w="2549"/>
    </w:tblGrid>
    <w:tr w:rsidR="00527DC4" w:rsidRPr="00597BA1" w14:paraId="16214A68" w14:textId="77777777" w:rsidTr="00A508B5">
      <w:trPr>
        <w:cantSplit/>
        <w:jc w:val="right"/>
      </w:trPr>
      <w:tc>
        <w:tcPr>
          <w:tcW w:w="7655" w:type="dxa"/>
          <w:gridSpan w:val="3"/>
          <w:shd w:val="clear" w:color="auto" w:fill="auto"/>
        </w:tcPr>
        <w:p w14:paraId="0C336B6B" w14:textId="77777777" w:rsidR="00527DC4" w:rsidRPr="00597BA1" w:rsidRDefault="007719E2" w:rsidP="00A508B5">
          <w:pPr>
            <w:pStyle w:val="Footer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386E38">
            <w:rPr>
              <w:noProof/>
            </w:rPr>
            <w:t>Install Guide.docx</w:t>
          </w:r>
          <w:r>
            <w:rPr>
              <w:noProof/>
            </w:rPr>
            <w:fldChar w:fldCharType="end"/>
          </w:r>
        </w:p>
      </w:tc>
      <w:tc>
        <w:tcPr>
          <w:tcW w:w="2549" w:type="dxa"/>
          <w:vMerge w:val="restart"/>
          <w:shd w:val="clear" w:color="auto" w:fill="auto"/>
        </w:tcPr>
        <w:p w14:paraId="2BAC901C" w14:textId="77777777" w:rsidR="00527DC4" w:rsidRPr="00597BA1" w:rsidRDefault="00527DC4" w:rsidP="00A508B5">
          <w:pPr>
            <w:pStyle w:val="TableRight"/>
            <w:rPr>
              <w:rStyle w:val="PageNumber"/>
            </w:rPr>
          </w:pPr>
          <w:r w:rsidRPr="00597BA1">
            <w:rPr>
              <w:rStyle w:val="PageNumber"/>
            </w:rPr>
            <w:t xml:space="preserve">Page </w:t>
          </w:r>
          <w:r w:rsidRPr="00597BA1">
            <w:rPr>
              <w:rStyle w:val="PageNumber"/>
            </w:rPr>
            <w:fldChar w:fldCharType="begin"/>
          </w:r>
          <w:r w:rsidRPr="00597BA1">
            <w:rPr>
              <w:rStyle w:val="PageNumber"/>
            </w:rPr>
            <w:instrText xml:space="preserve"> PAGE </w:instrText>
          </w:r>
          <w:r w:rsidRPr="00597BA1">
            <w:rPr>
              <w:rStyle w:val="PageNumber"/>
            </w:rPr>
            <w:fldChar w:fldCharType="separate"/>
          </w:r>
          <w:r w:rsidR="00EE710D">
            <w:rPr>
              <w:rStyle w:val="PageNumber"/>
              <w:noProof/>
            </w:rPr>
            <w:t>2</w:t>
          </w:r>
          <w:r w:rsidRPr="00597BA1">
            <w:rPr>
              <w:rStyle w:val="PageNumber"/>
            </w:rPr>
            <w:fldChar w:fldCharType="end"/>
          </w:r>
          <w:r w:rsidRPr="00597BA1">
            <w:rPr>
              <w:rStyle w:val="PageNumber"/>
            </w:rPr>
            <w:t xml:space="preserve"> of</w:t>
          </w:r>
          <w:r>
            <w:rPr>
              <w:rStyle w:val="PageNumber"/>
            </w:rPr>
            <w:t xml:space="preserve"> </w:t>
          </w:r>
          <w:r w:rsidRPr="00597BA1">
            <w:rPr>
              <w:rStyle w:val="PageNumber"/>
            </w:rPr>
            <w:fldChar w:fldCharType="begin"/>
          </w:r>
          <w:r w:rsidRPr="00597BA1">
            <w:rPr>
              <w:rStyle w:val="PageNumber"/>
            </w:rPr>
            <w:instrText xml:space="preserve"> NUMPAGES </w:instrText>
          </w:r>
          <w:r w:rsidRPr="00597BA1">
            <w:rPr>
              <w:rStyle w:val="PageNumber"/>
            </w:rPr>
            <w:fldChar w:fldCharType="separate"/>
          </w:r>
          <w:r w:rsidR="00EE710D">
            <w:rPr>
              <w:rStyle w:val="PageNumber"/>
              <w:noProof/>
            </w:rPr>
            <w:t>2</w:t>
          </w:r>
          <w:r w:rsidRPr="00597BA1">
            <w:rPr>
              <w:rStyle w:val="PageNumber"/>
            </w:rPr>
            <w:fldChar w:fldCharType="end"/>
          </w:r>
        </w:p>
      </w:tc>
    </w:tr>
    <w:tr w:rsidR="00527DC4" w:rsidRPr="00597BA1" w14:paraId="30FAECC5" w14:textId="77777777" w:rsidTr="00A508B5">
      <w:trPr>
        <w:cantSplit/>
        <w:jc w:val="right"/>
      </w:trPr>
      <w:tc>
        <w:tcPr>
          <w:tcW w:w="2551" w:type="dxa"/>
          <w:shd w:val="clear" w:color="auto" w:fill="auto"/>
          <w:vAlign w:val="center"/>
        </w:tcPr>
        <w:p w14:paraId="16302F28" w14:textId="0A4C4366" w:rsidR="00527DC4" w:rsidRDefault="00386E38" w:rsidP="00386E38">
          <w:pPr>
            <w:pStyle w:val="TableLeft"/>
            <w:rPr>
              <w:rStyle w:val="Footer2"/>
            </w:rPr>
          </w:pPr>
          <w:r>
            <w:rPr>
              <w:rStyle w:val="Footer2"/>
            </w:rPr>
            <w:t>Last Updated On: 02-10-2014</w:t>
          </w:r>
        </w:p>
      </w:tc>
      <w:tc>
        <w:tcPr>
          <w:tcW w:w="2552" w:type="dxa"/>
          <w:shd w:val="clear" w:color="auto" w:fill="auto"/>
          <w:vAlign w:val="center"/>
        </w:tcPr>
        <w:p w14:paraId="518DCDEC" w14:textId="77777777" w:rsidR="00527DC4" w:rsidRDefault="00527DC4" w:rsidP="00A508B5">
          <w:pPr>
            <w:pStyle w:val="TableCentered"/>
            <w:rPr>
              <w:rStyle w:val="Footer2"/>
            </w:rPr>
          </w:pPr>
          <w:r>
            <w:rPr>
              <w:rStyle w:val="Footer2"/>
            </w:rPr>
            <w:t xml:space="preserve">Copyright OLM Systems Ltd </w:t>
          </w:r>
          <w:r>
            <w:rPr>
              <w:rStyle w:val="Footer2"/>
            </w:rPr>
            <w:fldChar w:fldCharType="begin"/>
          </w:r>
          <w:r>
            <w:rPr>
              <w:rStyle w:val="Footer2"/>
            </w:rPr>
            <w:instrText xml:space="preserve"> DATE \@ "yyyy" </w:instrText>
          </w:r>
          <w:r>
            <w:rPr>
              <w:rStyle w:val="Footer2"/>
            </w:rPr>
            <w:fldChar w:fldCharType="separate"/>
          </w:r>
          <w:r w:rsidR="00386E38">
            <w:rPr>
              <w:rStyle w:val="Footer2"/>
              <w:noProof/>
            </w:rPr>
            <w:t>2014</w:t>
          </w:r>
          <w:r>
            <w:rPr>
              <w:rStyle w:val="Footer2"/>
            </w:rPr>
            <w:fldChar w:fldCharType="end"/>
          </w:r>
        </w:p>
      </w:tc>
      <w:tc>
        <w:tcPr>
          <w:tcW w:w="2552" w:type="dxa"/>
          <w:shd w:val="clear" w:color="auto" w:fill="auto"/>
          <w:vAlign w:val="center"/>
        </w:tcPr>
        <w:p w14:paraId="4821C002" w14:textId="77777777" w:rsidR="00527DC4" w:rsidRDefault="00527DC4" w:rsidP="00A508B5">
          <w:pPr>
            <w:pStyle w:val="TableRight"/>
            <w:rPr>
              <w:rStyle w:val="Footer2"/>
            </w:rPr>
          </w:pPr>
          <w:r>
            <w:rPr>
              <w:rStyle w:val="Footer2"/>
            </w:rPr>
            <w:t>Commercial In Confidence</w:t>
          </w:r>
        </w:p>
      </w:tc>
      <w:tc>
        <w:tcPr>
          <w:tcW w:w="2549" w:type="dxa"/>
          <w:vMerge/>
          <w:shd w:val="clear" w:color="auto" w:fill="auto"/>
          <w:vAlign w:val="center"/>
        </w:tcPr>
        <w:p w14:paraId="51CFEE6F" w14:textId="77777777" w:rsidR="00527DC4" w:rsidRDefault="00527DC4" w:rsidP="00A508B5">
          <w:pPr>
            <w:pStyle w:val="TableRight"/>
            <w:rPr>
              <w:rStyle w:val="Footer2"/>
            </w:rPr>
          </w:pPr>
        </w:p>
      </w:tc>
    </w:tr>
  </w:tbl>
  <w:p w14:paraId="255A103E" w14:textId="77777777" w:rsidR="00527DC4" w:rsidRPr="00F720D4" w:rsidRDefault="00527DC4" w:rsidP="00A508B5">
    <w:pPr>
      <w:pStyle w:val="Footer"/>
      <w:rPr>
        <w:rStyle w:val="Hidde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35832" w14:textId="77777777" w:rsidR="007719E2" w:rsidRDefault="007719E2">
      <w:r>
        <w:separator/>
      </w:r>
    </w:p>
  </w:footnote>
  <w:footnote w:type="continuationSeparator" w:id="0">
    <w:p w14:paraId="5CD2F32C" w14:textId="77777777" w:rsidR="007719E2" w:rsidRDefault="007719E2">
      <w:r>
        <w:continuationSeparator/>
      </w:r>
    </w:p>
  </w:footnote>
  <w:footnote w:id="1">
    <w:p w14:paraId="2C60680D" w14:textId="640DB293" w:rsidR="00B2784F" w:rsidRDefault="00B2784F">
      <w:pPr>
        <w:pStyle w:val="FootnoteText"/>
      </w:pPr>
      <w:r>
        <w:rPr>
          <w:rStyle w:val="FootnoteReference"/>
        </w:rPr>
        <w:footnoteRef/>
      </w:r>
      <w:r>
        <w:t xml:space="preserve"> W</w:t>
      </w:r>
      <w:r>
        <w:t xml:space="preserve">ith Bootstrap </w:t>
      </w:r>
      <w:proofErr w:type="gramStart"/>
      <w:r>
        <w:t>3</w:t>
      </w:r>
      <w:proofErr w:type="gramEnd"/>
      <w:r>
        <w:t xml:space="preserve"> custom code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DA91A" w14:textId="586FB894" w:rsidR="00406F34" w:rsidRDefault="000B354C">
    <w:pPr>
      <w:pStyle w:val="Header"/>
    </w:pPr>
    <w:fldSimple w:instr=" DOCPROPERTY  Subject ">
      <w:r w:rsidR="00386E38">
        <w:t>Form Builder</w:t>
      </w:r>
    </w:fldSimple>
    <w:r w:rsidR="00406F34">
      <w:t xml:space="preserve">: </w:t>
    </w:r>
    <w:r w:rsidR="00406F34">
      <w:rPr>
        <w:noProof/>
      </w:rPr>
      <w:drawing>
        <wp:anchor distT="0" distB="0" distL="114300" distR="114300" simplePos="0" relativeHeight="251659264" behindDoc="1" locked="1" layoutInCell="1" allowOverlap="1" wp14:anchorId="2B959E10" wp14:editId="19357004">
          <wp:simplePos x="0" y="0"/>
          <wp:positionH relativeFrom="margin">
            <wp:align>left</wp:align>
          </wp:positionH>
          <wp:positionV relativeFrom="page">
            <wp:posOffset>360045</wp:posOffset>
          </wp:positionV>
          <wp:extent cx="904875" cy="638175"/>
          <wp:effectExtent l="0" t="0" r="9525" b="9525"/>
          <wp:wrapNone/>
          <wp:docPr id="1" name="Picture 1" descr="A4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4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6E38">
      <w:rPr>
        <w:noProof/>
      </w:rPr>
      <w:t>Setup</w:t>
    </w:r>
    <w:r w:rsidR="00386E38">
      <w:t xml:space="preserve">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37BB"/>
    <w:multiLevelType w:val="multilevel"/>
    <w:tmpl w:val="754AFEC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2364AF" w:themeColor="accent1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color w:val="1E64AF"/>
      </w:rPr>
    </w:lvl>
    <w:lvl w:ilvl="2">
      <w:start w:val="1"/>
      <w:numFmt w:val="bullet"/>
      <w:lvlRestart w:val="0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2364AF" w:themeColor="accent1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2364AF" w:themeColor="accent1"/>
      </w:rPr>
    </w:lvl>
    <w:lvl w:ilvl="4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2364AF" w:themeColor="accent1"/>
      </w:rPr>
    </w:lvl>
    <w:lvl w:ilvl="5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  <w:color w:val="2364AF"/>
      </w:rPr>
    </w:lvl>
    <w:lvl w:ilvl="6">
      <w:start w:val="1"/>
      <w:numFmt w:val="none"/>
      <w:lvlText w:val="%7"/>
      <w:lvlJc w:val="left"/>
      <w:pPr>
        <w:tabs>
          <w:tab w:val="num" w:pos="1134"/>
        </w:tabs>
        <w:ind w:left="1134" w:firstLine="0"/>
      </w:pPr>
      <w:rPr>
        <w:rFonts w:hint="default"/>
        <w:color w:val="2364AF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hint="default"/>
        <w:color w:val="2364AF"/>
      </w:rPr>
    </w:lvl>
    <w:lvl w:ilvl="8">
      <w:start w:val="1"/>
      <w:numFmt w:val="none"/>
      <w:lvlText w:val=""/>
      <w:lvlJc w:val="left"/>
      <w:pPr>
        <w:tabs>
          <w:tab w:val="num" w:pos="2268"/>
        </w:tabs>
        <w:ind w:left="2268" w:firstLine="0"/>
      </w:pPr>
      <w:rPr>
        <w:rFonts w:hint="default"/>
        <w:color w:val="2364AF"/>
      </w:rPr>
    </w:lvl>
  </w:abstractNum>
  <w:abstractNum w:abstractNumId="1">
    <w:nsid w:val="0C887B1E"/>
    <w:multiLevelType w:val="multilevel"/>
    <w:tmpl w:val="E4B81754"/>
    <w:styleLink w:val="TableBUL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10"/>
      </w:pPr>
      <w:rPr>
        <w:rFonts w:ascii="Symbol" w:hAnsi="Symbol" w:hint="default"/>
        <w:color w:val="2364AF" w:themeColor="accent1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2364AF" w:themeColor="accent1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2364AF" w:themeColor="accent1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2364AF" w:themeColor="accent1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268"/>
        </w:tabs>
        <w:ind w:left="226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2835" w:firstLine="0"/>
      </w:pPr>
      <w:rPr>
        <w:rFonts w:hint="default"/>
      </w:rPr>
    </w:lvl>
  </w:abstractNum>
  <w:abstractNum w:abstractNumId="2">
    <w:nsid w:val="0DEF47B5"/>
    <w:multiLevelType w:val="multilevel"/>
    <w:tmpl w:val="B67072C0"/>
    <w:numStyleLink w:val="olmBUL"/>
  </w:abstractNum>
  <w:abstractNum w:abstractNumId="3">
    <w:nsid w:val="1E874D44"/>
    <w:multiLevelType w:val="multilevel"/>
    <w:tmpl w:val="6CEC0366"/>
    <w:styleLink w:val="TableNUM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268"/>
        </w:tabs>
        <w:ind w:left="226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2835" w:firstLine="0"/>
      </w:pPr>
      <w:rPr>
        <w:rFonts w:hint="default"/>
      </w:rPr>
    </w:lvl>
  </w:abstractNum>
  <w:abstractNum w:abstractNumId="4">
    <w:nsid w:val="1F775818"/>
    <w:multiLevelType w:val="multilevel"/>
    <w:tmpl w:val="B67072C0"/>
    <w:numStyleLink w:val="olmBUL"/>
  </w:abstractNum>
  <w:abstractNum w:abstractNumId="5">
    <w:nsid w:val="39302855"/>
    <w:multiLevelType w:val="multilevel"/>
    <w:tmpl w:val="B67072C0"/>
    <w:styleLink w:val="olmBUL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2364AF" w:themeColor="accent1"/>
      </w:rPr>
    </w:lvl>
    <w:lvl w:ilvl="1">
      <w:start w:val="1"/>
      <w:numFmt w:val="bullet"/>
      <w:lvlRestart w:val="0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2364AF" w:themeColor="accent1"/>
      </w:rPr>
    </w:lvl>
    <w:lvl w:ilvl="2">
      <w:start w:val="1"/>
      <w:numFmt w:val="bullet"/>
      <w:lvlRestart w:val="0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2364AF" w:themeColor="accent1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2364AF" w:themeColor="accent1"/>
      </w:rPr>
    </w:lvl>
    <w:lvl w:ilvl="4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2364AF" w:themeColor="accent1"/>
      </w:rPr>
    </w:lvl>
    <w:lvl w:ilvl="5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  <w:color w:val="2364AF"/>
      </w:rPr>
    </w:lvl>
    <w:lvl w:ilvl="6">
      <w:start w:val="1"/>
      <w:numFmt w:val="none"/>
      <w:lvlText w:val="%7"/>
      <w:lvlJc w:val="left"/>
      <w:pPr>
        <w:tabs>
          <w:tab w:val="num" w:pos="1134"/>
        </w:tabs>
        <w:ind w:left="1134" w:firstLine="0"/>
      </w:pPr>
      <w:rPr>
        <w:rFonts w:hint="default"/>
        <w:color w:val="2364AF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hint="default"/>
        <w:color w:val="2364AF"/>
      </w:rPr>
    </w:lvl>
    <w:lvl w:ilvl="8">
      <w:start w:val="1"/>
      <w:numFmt w:val="none"/>
      <w:lvlText w:val=""/>
      <w:lvlJc w:val="left"/>
      <w:pPr>
        <w:tabs>
          <w:tab w:val="num" w:pos="2268"/>
        </w:tabs>
        <w:ind w:left="2268" w:firstLine="0"/>
      </w:pPr>
      <w:rPr>
        <w:rFonts w:hint="default"/>
        <w:color w:val="2364AF"/>
      </w:rPr>
    </w:lvl>
  </w:abstractNum>
  <w:abstractNum w:abstractNumId="6">
    <w:nsid w:val="483D0A08"/>
    <w:multiLevelType w:val="multilevel"/>
    <w:tmpl w:val="C8863686"/>
    <w:styleLink w:val="olmNUM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268"/>
        </w:tabs>
        <w:ind w:left="2268" w:firstLine="0"/>
      </w:pPr>
      <w:rPr>
        <w:rFonts w:hint="default"/>
      </w:rPr>
    </w:lvl>
  </w:abstractNum>
  <w:abstractNum w:abstractNumId="7">
    <w:nsid w:val="5F700F88"/>
    <w:multiLevelType w:val="multilevel"/>
    <w:tmpl w:val="B67072C0"/>
    <w:numStyleLink w:val="olmBUL"/>
  </w:abstractNum>
  <w:abstractNum w:abstractNumId="8">
    <w:nsid w:val="6C9F6DCC"/>
    <w:multiLevelType w:val="multilevel"/>
    <w:tmpl w:val="FD2E8660"/>
    <w:styleLink w:val="Headings"/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42"/>
  <w:drawingGridHorizontalSpacing w:val="110"/>
  <w:drawingGridVerticalSpacing w:val="299"/>
  <w:displayHorizontalDrawingGridEvery w:val="2"/>
  <w:noPunctuationKerning/>
  <w:characterSpacingControl w:val="doNotCompress"/>
  <w:hdrShapeDefaults>
    <o:shapedefaults v:ext="edit" spidmax="2049">
      <o:colormru v:ext="edit" colors="#ed7d3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C7"/>
    <w:rsid w:val="00002355"/>
    <w:rsid w:val="00004856"/>
    <w:rsid w:val="000120B5"/>
    <w:rsid w:val="0001215A"/>
    <w:rsid w:val="00012F8E"/>
    <w:rsid w:val="0002050B"/>
    <w:rsid w:val="000210C6"/>
    <w:rsid w:val="00021822"/>
    <w:rsid w:val="00022A31"/>
    <w:rsid w:val="00025F4F"/>
    <w:rsid w:val="00026779"/>
    <w:rsid w:val="00026ABE"/>
    <w:rsid w:val="00026C02"/>
    <w:rsid w:val="00027DB4"/>
    <w:rsid w:val="000303C1"/>
    <w:rsid w:val="00035E9F"/>
    <w:rsid w:val="000360EB"/>
    <w:rsid w:val="00036E8B"/>
    <w:rsid w:val="000404CD"/>
    <w:rsid w:val="00041ABA"/>
    <w:rsid w:val="00043054"/>
    <w:rsid w:val="00044692"/>
    <w:rsid w:val="00050814"/>
    <w:rsid w:val="00054EAA"/>
    <w:rsid w:val="0005544C"/>
    <w:rsid w:val="00064651"/>
    <w:rsid w:val="0006488B"/>
    <w:rsid w:val="00064E30"/>
    <w:rsid w:val="000655A8"/>
    <w:rsid w:val="00066143"/>
    <w:rsid w:val="00070F7E"/>
    <w:rsid w:val="00072473"/>
    <w:rsid w:val="00073545"/>
    <w:rsid w:val="0008474A"/>
    <w:rsid w:val="00086AA7"/>
    <w:rsid w:val="00086BAD"/>
    <w:rsid w:val="00091804"/>
    <w:rsid w:val="00092C9C"/>
    <w:rsid w:val="000958F5"/>
    <w:rsid w:val="000973D7"/>
    <w:rsid w:val="00097A58"/>
    <w:rsid w:val="00097E8E"/>
    <w:rsid w:val="000A2EE1"/>
    <w:rsid w:val="000A38B1"/>
    <w:rsid w:val="000A57B2"/>
    <w:rsid w:val="000A5AE8"/>
    <w:rsid w:val="000A7F6B"/>
    <w:rsid w:val="000B354C"/>
    <w:rsid w:val="000C2533"/>
    <w:rsid w:val="000C28C5"/>
    <w:rsid w:val="000C637F"/>
    <w:rsid w:val="000D095F"/>
    <w:rsid w:val="000D3CBF"/>
    <w:rsid w:val="000E1F79"/>
    <w:rsid w:val="000E623E"/>
    <w:rsid w:val="000F063D"/>
    <w:rsid w:val="000F1946"/>
    <w:rsid w:val="000F79CA"/>
    <w:rsid w:val="00100746"/>
    <w:rsid w:val="0010113A"/>
    <w:rsid w:val="00101269"/>
    <w:rsid w:val="0010187B"/>
    <w:rsid w:val="00110034"/>
    <w:rsid w:val="001111F3"/>
    <w:rsid w:val="00114DCF"/>
    <w:rsid w:val="00115802"/>
    <w:rsid w:val="00115A74"/>
    <w:rsid w:val="0012166E"/>
    <w:rsid w:val="0012495B"/>
    <w:rsid w:val="00131A4D"/>
    <w:rsid w:val="00132203"/>
    <w:rsid w:val="001323BB"/>
    <w:rsid w:val="00134610"/>
    <w:rsid w:val="0013482D"/>
    <w:rsid w:val="00136733"/>
    <w:rsid w:val="001369F7"/>
    <w:rsid w:val="00140D38"/>
    <w:rsid w:val="00140D5C"/>
    <w:rsid w:val="00144C4D"/>
    <w:rsid w:val="00147A6A"/>
    <w:rsid w:val="00156C3B"/>
    <w:rsid w:val="0015701D"/>
    <w:rsid w:val="00157082"/>
    <w:rsid w:val="001579E3"/>
    <w:rsid w:val="00157B52"/>
    <w:rsid w:val="00160A31"/>
    <w:rsid w:val="00160E63"/>
    <w:rsid w:val="001617EE"/>
    <w:rsid w:val="001658DF"/>
    <w:rsid w:val="00166CAE"/>
    <w:rsid w:val="00172BEA"/>
    <w:rsid w:val="001738CC"/>
    <w:rsid w:val="00174759"/>
    <w:rsid w:val="00180831"/>
    <w:rsid w:val="00182F94"/>
    <w:rsid w:val="00183701"/>
    <w:rsid w:val="00186CD7"/>
    <w:rsid w:val="001876C8"/>
    <w:rsid w:val="00187D16"/>
    <w:rsid w:val="001A33AD"/>
    <w:rsid w:val="001A3695"/>
    <w:rsid w:val="001A59B2"/>
    <w:rsid w:val="001A6A3C"/>
    <w:rsid w:val="001A7E0E"/>
    <w:rsid w:val="001B22D8"/>
    <w:rsid w:val="001B430F"/>
    <w:rsid w:val="001B5AC8"/>
    <w:rsid w:val="001C0EDF"/>
    <w:rsid w:val="001D0485"/>
    <w:rsid w:val="001D3015"/>
    <w:rsid w:val="001D37AC"/>
    <w:rsid w:val="001D438C"/>
    <w:rsid w:val="001D5B55"/>
    <w:rsid w:val="001D602D"/>
    <w:rsid w:val="001E1564"/>
    <w:rsid w:val="001F069A"/>
    <w:rsid w:val="001F28B4"/>
    <w:rsid w:val="001F5FBC"/>
    <w:rsid w:val="001F6ED3"/>
    <w:rsid w:val="00201481"/>
    <w:rsid w:val="002025F4"/>
    <w:rsid w:val="00204FA1"/>
    <w:rsid w:val="00207987"/>
    <w:rsid w:val="00210A02"/>
    <w:rsid w:val="002201E8"/>
    <w:rsid w:val="002266A4"/>
    <w:rsid w:val="00227AA5"/>
    <w:rsid w:val="002301DA"/>
    <w:rsid w:val="00231C91"/>
    <w:rsid w:val="00232043"/>
    <w:rsid w:val="002327A5"/>
    <w:rsid w:val="00240905"/>
    <w:rsid w:val="00241B98"/>
    <w:rsid w:val="0024705E"/>
    <w:rsid w:val="0025087C"/>
    <w:rsid w:val="002516C0"/>
    <w:rsid w:val="002539EE"/>
    <w:rsid w:val="00253A47"/>
    <w:rsid w:val="00254027"/>
    <w:rsid w:val="00260C00"/>
    <w:rsid w:val="002614FF"/>
    <w:rsid w:val="00277ED3"/>
    <w:rsid w:val="00280F33"/>
    <w:rsid w:val="00281328"/>
    <w:rsid w:val="0028364A"/>
    <w:rsid w:val="00287D8C"/>
    <w:rsid w:val="002903E7"/>
    <w:rsid w:val="00290E0A"/>
    <w:rsid w:val="00292033"/>
    <w:rsid w:val="00292258"/>
    <w:rsid w:val="00292B9B"/>
    <w:rsid w:val="00292BC6"/>
    <w:rsid w:val="002A0964"/>
    <w:rsid w:val="002A1A2B"/>
    <w:rsid w:val="002A4DCF"/>
    <w:rsid w:val="002A7C9B"/>
    <w:rsid w:val="002A7ED0"/>
    <w:rsid w:val="002B0CD1"/>
    <w:rsid w:val="002B4EA8"/>
    <w:rsid w:val="002B56CC"/>
    <w:rsid w:val="002B64A2"/>
    <w:rsid w:val="002B70AC"/>
    <w:rsid w:val="002B7CAD"/>
    <w:rsid w:val="002C16E7"/>
    <w:rsid w:val="002C698D"/>
    <w:rsid w:val="002D7A02"/>
    <w:rsid w:val="002E0ADB"/>
    <w:rsid w:val="002E1BF3"/>
    <w:rsid w:val="002E2416"/>
    <w:rsid w:val="002E5721"/>
    <w:rsid w:val="002F1650"/>
    <w:rsid w:val="002F40CD"/>
    <w:rsid w:val="002F4B12"/>
    <w:rsid w:val="002F764C"/>
    <w:rsid w:val="003037BD"/>
    <w:rsid w:val="0030434F"/>
    <w:rsid w:val="0030501E"/>
    <w:rsid w:val="00306D39"/>
    <w:rsid w:val="00310376"/>
    <w:rsid w:val="003114CB"/>
    <w:rsid w:val="00313D13"/>
    <w:rsid w:val="00315D55"/>
    <w:rsid w:val="00320491"/>
    <w:rsid w:val="00322773"/>
    <w:rsid w:val="00333EC7"/>
    <w:rsid w:val="00335263"/>
    <w:rsid w:val="0034005E"/>
    <w:rsid w:val="0035017F"/>
    <w:rsid w:val="00351B4E"/>
    <w:rsid w:val="00351C70"/>
    <w:rsid w:val="0035684A"/>
    <w:rsid w:val="003570A5"/>
    <w:rsid w:val="00361470"/>
    <w:rsid w:val="00362D05"/>
    <w:rsid w:val="00364E5A"/>
    <w:rsid w:val="003653C3"/>
    <w:rsid w:val="003666B3"/>
    <w:rsid w:val="00370D59"/>
    <w:rsid w:val="00372F34"/>
    <w:rsid w:val="00375EE9"/>
    <w:rsid w:val="00381EF8"/>
    <w:rsid w:val="00385124"/>
    <w:rsid w:val="00386750"/>
    <w:rsid w:val="00386E38"/>
    <w:rsid w:val="00392B80"/>
    <w:rsid w:val="00395D2D"/>
    <w:rsid w:val="00397EAC"/>
    <w:rsid w:val="003A5B22"/>
    <w:rsid w:val="003B34BE"/>
    <w:rsid w:val="003B3D32"/>
    <w:rsid w:val="003C23C1"/>
    <w:rsid w:val="003C5179"/>
    <w:rsid w:val="003C7F2E"/>
    <w:rsid w:val="003D1DF9"/>
    <w:rsid w:val="003D292E"/>
    <w:rsid w:val="003D4811"/>
    <w:rsid w:val="003D5412"/>
    <w:rsid w:val="003D7346"/>
    <w:rsid w:val="003D7ABD"/>
    <w:rsid w:val="003E0B22"/>
    <w:rsid w:val="003E1434"/>
    <w:rsid w:val="003E3EAF"/>
    <w:rsid w:val="003E55E6"/>
    <w:rsid w:val="003E647E"/>
    <w:rsid w:val="003F0339"/>
    <w:rsid w:val="003F125C"/>
    <w:rsid w:val="003F1734"/>
    <w:rsid w:val="003F280A"/>
    <w:rsid w:val="003F71BA"/>
    <w:rsid w:val="003F7906"/>
    <w:rsid w:val="004055BE"/>
    <w:rsid w:val="00406F34"/>
    <w:rsid w:val="0041043C"/>
    <w:rsid w:val="00411AC6"/>
    <w:rsid w:val="0041513A"/>
    <w:rsid w:val="0041589F"/>
    <w:rsid w:val="00420E4B"/>
    <w:rsid w:val="004268F4"/>
    <w:rsid w:val="004279CB"/>
    <w:rsid w:val="00432285"/>
    <w:rsid w:val="004322AA"/>
    <w:rsid w:val="004326E4"/>
    <w:rsid w:val="004336B5"/>
    <w:rsid w:val="004371AD"/>
    <w:rsid w:val="00441477"/>
    <w:rsid w:val="004433D1"/>
    <w:rsid w:val="0044530E"/>
    <w:rsid w:val="00447A2F"/>
    <w:rsid w:val="00447D03"/>
    <w:rsid w:val="00451F04"/>
    <w:rsid w:val="004527DF"/>
    <w:rsid w:val="00455A8A"/>
    <w:rsid w:val="00456736"/>
    <w:rsid w:val="00456C29"/>
    <w:rsid w:val="00457619"/>
    <w:rsid w:val="004615CB"/>
    <w:rsid w:val="00467100"/>
    <w:rsid w:val="004703B8"/>
    <w:rsid w:val="00470F59"/>
    <w:rsid w:val="00471F01"/>
    <w:rsid w:val="00476D99"/>
    <w:rsid w:val="00476EE3"/>
    <w:rsid w:val="0047705E"/>
    <w:rsid w:val="004830B9"/>
    <w:rsid w:val="0048460D"/>
    <w:rsid w:val="00484935"/>
    <w:rsid w:val="004856CC"/>
    <w:rsid w:val="00494EBF"/>
    <w:rsid w:val="00495FE3"/>
    <w:rsid w:val="004A1EC1"/>
    <w:rsid w:val="004A5769"/>
    <w:rsid w:val="004A7803"/>
    <w:rsid w:val="004B218D"/>
    <w:rsid w:val="004B34AD"/>
    <w:rsid w:val="004C1BD5"/>
    <w:rsid w:val="004C4A5A"/>
    <w:rsid w:val="004D3E3E"/>
    <w:rsid w:val="004D5F63"/>
    <w:rsid w:val="004D7ED1"/>
    <w:rsid w:val="004E105C"/>
    <w:rsid w:val="004E20F1"/>
    <w:rsid w:val="004E294F"/>
    <w:rsid w:val="004E2E0D"/>
    <w:rsid w:val="004E378E"/>
    <w:rsid w:val="004E4FCC"/>
    <w:rsid w:val="004E5D27"/>
    <w:rsid w:val="004F29AC"/>
    <w:rsid w:val="004F63F0"/>
    <w:rsid w:val="005015FB"/>
    <w:rsid w:val="005027BD"/>
    <w:rsid w:val="00503656"/>
    <w:rsid w:val="005049F7"/>
    <w:rsid w:val="005210A8"/>
    <w:rsid w:val="00521727"/>
    <w:rsid w:val="00525778"/>
    <w:rsid w:val="005265D7"/>
    <w:rsid w:val="00527656"/>
    <w:rsid w:val="00527DC4"/>
    <w:rsid w:val="00531C5C"/>
    <w:rsid w:val="00532DBE"/>
    <w:rsid w:val="005342A1"/>
    <w:rsid w:val="00534E48"/>
    <w:rsid w:val="00540956"/>
    <w:rsid w:val="00545C08"/>
    <w:rsid w:val="0054745B"/>
    <w:rsid w:val="0055224A"/>
    <w:rsid w:val="00555F5B"/>
    <w:rsid w:val="005560DB"/>
    <w:rsid w:val="00557AB9"/>
    <w:rsid w:val="00560081"/>
    <w:rsid w:val="00560B3A"/>
    <w:rsid w:val="005613CA"/>
    <w:rsid w:val="0056435E"/>
    <w:rsid w:val="005709F4"/>
    <w:rsid w:val="00573DB5"/>
    <w:rsid w:val="00576CD2"/>
    <w:rsid w:val="005802AE"/>
    <w:rsid w:val="00581D0C"/>
    <w:rsid w:val="00586E30"/>
    <w:rsid w:val="00587344"/>
    <w:rsid w:val="00590BCB"/>
    <w:rsid w:val="00593449"/>
    <w:rsid w:val="0059508D"/>
    <w:rsid w:val="005A0540"/>
    <w:rsid w:val="005A2453"/>
    <w:rsid w:val="005A7615"/>
    <w:rsid w:val="005B06C9"/>
    <w:rsid w:val="005B160A"/>
    <w:rsid w:val="005B5B13"/>
    <w:rsid w:val="005B6D8F"/>
    <w:rsid w:val="005B7FC7"/>
    <w:rsid w:val="005C7184"/>
    <w:rsid w:val="005C7B8F"/>
    <w:rsid w:val="005C7BF0"/>
    <w:rsid w:val="005D1599"/>
    <w:rsid w:val="005D40F3"/>
    <w:rsid w:val="005D41DB"/>
    <w:rsid w:val="005D5018"/>
    <w:rsid w:val="005D5FA8"/>
    <w:rsid w:val="005D64C0"/>
    <w:rsid w:val="005D6D84"/>
    <w:rsid w:val="005D7EE2"/>
    <w:rsid w:val="005E13D4"/>
    <w:rsid w:val="005E31E7"/>
    <w:rsid w:val="005E5539"/>
    <w:rsid w:val="005F1093"/>
    <w:rsid w:val="005F10B5"/>
    <w:rsid w:val="005F1241"/>
    <w:rsid w:val="005F2436"/>
    <w:rsid w:val="005F4814"/>
    <w:rsid w:val="005F53C4"/>
    <w:rsid w:val="00602677"/>
    <w:rsid w:val="0060442B"/>
    <w:rsid w:val="00604F8C"/>
    <w:rsid w:val="00605012"/>
    <w:rsid w:val="00605539"/>
    <w:rsid w:val="00607EC5"/>
    <w:rsid w:val="0061117E"/>
    <w:rsid w:val="00612444"/>
    <w:rsid w:val="00617A30"/>
    <w:rsid w:val="0062056E"/>
    <w:rsid w:val="006209C8"/>
    <w:rsid w:val="006237CB"/>
    <w:rsid w:val="00624743"/>
    <w:rsid w:val="00625E0D"/>
    <w:rsid w:val="0063235B"/>
    <w:rsid w:val="0063467D"/>
    <w:rsid w:val="00636F6E"/>
    <w:rsid w:val="00637798"/>
    <w:rsid w:val="006417C6"/>
    <w:rsid w:val="00644FD2"/>
    <w:rsid w:val="00645193"/>
    <w:rsid w:val="006464DB"/>
    <w:rsid w:val="0065038F"/>
    <w:rsid w:val="00651286"/>
    <w:rsid w:val="00654C17"/>
    <w:rsid w:val="00656B03"/>
    <w:rsid w:val="00660DB8"/>
    <w:rsid w:val="00662553"/>
    <w:rsid w:val="006628AE"/>
    <w:rsid w:val="0066371E"/>
    <w:rsid w:val="006652F1"/>
    <w:rsid w:val="00666431"/>
    <w:rsid w:val="006709E1"/>
    <w:rsid w:val="006722B2"/>
    <w:rsid w:val="00672B2A"/>
    <w:rsid w:val="0067372A"/>
    <w:rsid w:val="006768E8"/>
    <w:rsid w:val="00677C0A"/>
    <w:rsid w:val="00680EDE"/>
    <w:rsid w:val="00681D93"/>
    <w:rsid w:val="00685977"/>
    <w:rsid w:val="006872C7"/>
    <w:rsid w:val="00690579"/>
    <w:rsid w:val="00691B16"/>
    <w:rsid w:val="006924C3"/>
    <w:rsid w:val="00694061"/>
    <w:rsid w:val="00697565"/>
    <w:rsid w:val="006A1643"/>
    <w:rsid w:val="006A2ED4"/>
    <w:rsid w:val="006A4A50"/>
    <w:rsid w:val="006A4AF7"/>
    <w:rsid w:val="006A4CDA"/>
    <w:rsid w:val="006A64F6"/>
    <w:rsid w:val="006A7F07"/>
    <w:rsid w:val="006B230C"/>
    <w:rsid w:val="006B5301"/>
    <w:rsid w:val="006D02CE"/>
    <w:rsid w:val="006D0F2C"/>
    <w:rsid w:val="006D1DF1"/>
    <w:rsid w:val="006D674A"/>
    <w:rsid w:val="006D748B"/>
    <w:rsid w:val="006E2361"/>
    <w:rsid w:val="006E34A2"/>
    <w:rsid w:val="006E3506"/>
    <w:rsid w:val="006E352A"/>
    <w:rsid w:val="006E3D34"/>
    <w:rsid w:val="006E6DE1"/>
    <w:rsid w:val="006E7147"/>
    <w:rsid w:val="006F11E1"/>
    <w:rsid w:val="006F12E9"/>
    <w:rsid w:val="006F1F78"/>
    <w:rsid w:val="006F224F"/>
    <w:rsid w:val="006F2C9E"/>
    <w:rsid w:val="006F3859"/>
    <w:rsid w:val="00700D45"/>
    <w:rsid w:val="00701266"/>
    <w:rsid w:val="0070377F"/>
    <w:rsid w:val="007045D3"/>
    <w:rsid w:val="00705B3E"/>
    <w:rsid w:val="00707532"/>
    <w:rsid w:val="00723EA0"/>
    <w:rsid w:val="007303BA"/>
    <w:rsid w:val="0073088F"/>
    <w:rsid w:val="0073285C"/>
    <w:rsid w:val="00736AA3"/>
    <w:rsid w:val="00737A08"/>
    <w:rsid w:val="00740FC4"/>
    <w:rsid w:val="00744D27"/>
    <w:rsid w:val="00747675"/>
    <w:rsid w:val="00755262"/>
    <w:rsid w:val="0075699F"/>
    <w:rsid w:val="00756F5E"/>
    <w:rsid w:val="007611B4"/>
    <w:rsid w:val="00761AF0"/>
    <w:rsid w:val="00762B89"/>
    <w:rsid w:val="0076528A"/>
    <w:rsid w:val="0076749E"/>
    <w:rsid w:val="007719E2"/>
    <w:rsid w:val="0078078D"/>
    <w:rsid w:val="00792457"/>
    <w:rsid w:val="00793488"/>
    <w:rsid w:val="007A0C12"/>
    <w:rsid w:val="007A2C46"/>
    <w:rsid w:val="007A331E"/>
    <w:rsid w:val="007A33EE"/>
    <w:rsid w:val="007A5CAD"/>
    <w:rsid w:val="007B0CCD"/>
    <w:rsid w:val="007B121E"/>
    <w:rsid w:val="007B55D3"/>
    <w:rsid w:val="007B6D83"/>
    <w:rsid w:val="007C05AE"/>
    <w:rsid w:val="007C0A48"/>
    <w:rsid w:val="007C234C"/>
    <w:rsid w:val="007C247F"/>
    <w:rsid w:val="007C5628"/>
    <w:rsid w:val="007C5C8A"/>
    <w:rsid w:val="007C75AA"/>
    <w:rsid w:val="007C7AA2"/>
    <w:rsid w:val="007D05B2"/>
    <w:rsid w:val="007D1105"/>
    <w:rsid w:val="007D23E2"/>
    <w:rsid w:val="007E1DCD"/>
    <w:rsid w:val="007E327A"/>
    <w:rsid w:val="007E5821"/>
    <w:rsid w:val="00800812"/>
    <w:rsid w:val="00800DA8"/>
    <w:rsid w:val="00803377"/>
    <w:rsid w:val="00805372"/>
    <w:rsid w:val="008068B5"/>
    <w:rsid w:val="00812359"/>
    <w:rsid w:val="00820A5A"/>
    <w:rsid w:val="0082149B"/>
    <w:rsid w:val="00823CDC"/>
    <w:rsid w:val="00823FAB"/>
    <w:rsid w:val="00826AAF"/>
    <w:rsid w:val="00827C5E"/>
    <w:rsid w:val="008335B8"/>
    <w:rsid w:val="008368C1"/>
    <w:rsid w:val="00836B9D"/>
    <w:rsid w:val="00841D5B"/>
    <w:rsid w:val="008439E3"/>
    <w:rsid w:val="008440B5"/>
    <w:rsid w:val="0084435D"/>
    <w:rsid w:val="008445BF"/>
    <w:rsid w:val="00844DB8"/>
    <w:rsid w:val="00845CE5"/>
    <w:rsid w:val="00846598"/>
    <w:rsid w:val="008516D7"/>
    <w:rsid w:val="008569DE"/>
    <w:rsid w:val="00856E0A"/>
    <w:rsid w:val="00857667"/>
    <w:rsid w:val="0086092B"/>
    <w:rsid w:val="008626C1"/>
    <w:rsid w:val="00862D10"/>
    <w:rsid w:val="00863356"/>
    <w:rsid w:val="008647D0"/>
    <w:rsid w:val="00864F44"/>
    <w:rsid w:val="00866D90"/>
    <w:rsid w:val="008710AC"/>
    <w:rsid w:val="00871D37"/>
    <w:rsid w:val="008724A3"/>
    <w:rsid w:val="00872C74"/>
    <w:rsid w:val="0087540C"/>
    <w:rsid w:val="00883856"/>
    <w:rsid w:val="00884821"/>
    <w:rsid w:val="00887758"/>
    <w:rsid w:val="0089103D"/>
    <w:rsid w:val="0089550D"/>
    <w:rsid w:val="00895CCA"/>
    <w:rsid w:val="00897A4A"/>
    <w:rsid w:val="00897DD7"/>
    <w:rsid w:val="008A1E5C"/>
    <w:rsid w:val="008A286F"/>
    <w:rsid w:val="008A3066"/>
    <w:rsid w:val="008A6686"/>
    <w:rsid w:val="008A68C0"/>
    <w:rsid w:val="008A7E98"/>
    <w:rsid w:val="008C2ED2"/>
    <w:rsid w:val="008C4819"/>
    <w:rsid w:val="008C56E6"/>
    <w:rsid w:val="008C790D"/>
    <w:rsid w:val="008C7FEB"/>
    <w:rsid w:val="008D0D4C"/>
    <w:rsid w:val="008D104C"/>
    <w:rsid w:val="008D2D88"/>
    <w:rsid w:val="008D4F76"/>
    <w:rsid w:val="008D7BDD"/>
    <w:rsid w:val="008E1CEA"/>
    <w:rsid w:val="008E3869"/>
    <w:rsid w:val="008F0F82"/>
    <w:rsid w:val="008F152D"/>
    <w:rsid w:val="008F282E"/>
    <w:rsid w:val="008F306A"/>
    <w:rsid w:val="008F3109"/>
    <w:rsid w:val="009034BB"/>
    <w:rsid w:val="00903BD8"/>
    <w:rsid w:val="009074D6"/>
    <w:rsid w:val="00910CFA"/>
    <w:rsid w:val="00916EC0"/>
    <w:rsid w:val="00923110"/>
    <w:rsid w:val="00924BA9"/>
    <w:rsid w:val="00930EED"/>
    <w:rsid w:val="009319C2"/>
    <w:rsid w:val="00935F88"/>
    <w:rsid w:val="0093656E"/>
    <w:rsid w:val="009379B7"/>
    <w:rsid w:val="00940188"/>
    <w:rsid w:val="00945690"/>
    <w:rsid w:val="00946030"/>
    <w:rsid w:val="0095326B"/>
    <w:rsid w:val="00954703"/>
    <w:rsid w:val="00957686"/>
    <w:rsid w:val="00957A71"/>
    <w:rsid w:val="00957CCC"/>
    <w:rsid w:val="0096042D"/>
    <w:rsid w:val="009734D0"/>
    <w:rsid w:val="00973B1D"/>
    <w:rsid w:val="00974DAD"/>
    <w:rsid w:val="00976A48"/>
    <w:rsid w:val="00981E1D"/>
    <w:rsid w:val="0098222E"/>
    <w:rsid w:val="009831B6"/>
    <w:rsid w:val="00983C4A"/>
    <w:rsid w:val="00985EDC"/>
    <w:rsid w:val="009866A5"/>
    <w:rsid w:val="00990168"/>
    <w:rsid w:val="0099125B"/>
    <w:rsid w:val="00991775"/>
    <w:rsid w:val="00992A7B"/>
    <w:rsid w:val="00992C4D"/>
    <w:rsid w:val="0099304B"/>
    <w:rsid w:val="00995F3D"/>
    <w:rsid w:val="009A0533"/>
    <w:rsid w:val="009A1A8E"/>
    <w:rsid w:val="009A25CA"/>
    <w:rsid w:val="009A30BC"/>
    <w:rsid w:val="009A40E5"/>
    <w:rsid w:val="009A5AA7"/>
    <w:rsid w:val="009A7D86"/>
    <w:rsid w:val="009B0451"/>
    <w:rsid w:val="009B1707"/>
    <w:rsid w:val="009B2B54"/>
    <w:rsid w:val="009B79B0"/>
    <w:rsid w:val="009C0A6F"/>
    <w:rsid w:val="009C128C"/>
    <w:rsid w:val="009C23EB"/>
    <w:rsid w:val="009C3B3F"/>
    <w:rsid w:val="009C4580"/>
    <w:rsid w:val="009D03B6"/>
    <w:rsid w:val="009E4D32"/>
    <w:rsid w:val="009E584E"/>
    <w:rsid w:val="009F0FC0"/>
    <w:rsid w:val="009F122D"/>
    <w:rsid w:val="009F1E47"/>
    <w:rsid w:val="009F21D7"/>
    <w:rsid w:val="009F2625"/>
    <w:rsid w:val="009F2FED"/>
    <w:rsid w:val="009F5ABB"/>
    <w:rsid w:val="009F684D"/>
    <w:rsid w:val="009F7783"/>
    <w:rsid w:val="00A044B2"/>
    <w:rsid w:val="00A06BD3"/>
    <w:rsid w:val="00A07BD0"/>
    <w:rsid w:val="00A118CC"/>
    <w:rsid w:val="00A168FF"/>
    <w:rsid w:val="00A21274"/>
    <w:rsid w:val="00A25E7D"/>
    <w:rsid w:val="00A27E28"/>
    <w:rsid w:val="00A32FF0"/>
    <w:rsid w:val="00A332FF"/>
    <w:rsid w:val="00A3367D"/>
    <w:rsid w:val="00A351BB"/>
    <w:rsid w:val="00A36C6E"/>
    <w:rsid w:val="00A37B86"/>
    <w:rsid w:val="00A518E6"/>
    <w:rsid w:val="00A5340B"/>
    <w:rsid w:val="00A56BD6"/>
    <w:rsid w:val="00A579EA"/>
    <w:rsid w:val="00A6127C"/>
    <w:rsid w:val="00A63FDF"/>
    <w:rsid w:val="00A646D2"/>
    <w:rsid w:val="00A64F10"/>
    <w:rsid w:val="00A73DB3"/>
    <w:rsid w:val="00A762F4"/>
    <w:rsid w:val="00A77C11"/>
    <w:rsid w:val="00A807DB"/>
    <w:rsid w:val="00A83380"/>
    <w:rsid w:val="00A84931"/>
    <w:rsid w:val="00A85447"/>
    <w:rsid w:val="00A90E91"/>
    <w:rsid w:val="00A91178"/>
    <w:rsid w:val="00A94F54"/>
    <w:rsid w:val="00A96501"/>
    <w:rsid w:val="00AA2371"/>
    <w:rsid w:val="00AB2564"/>
    <w:rsid w:val="00AB56AC"/>
    <w:rsid w:val="00AB64C1"/>
    <w:rsid w:val="00AB64CC"/>
    <w:rsid w:val="00AB7E2F"/>
    <w:rsid w:val="00AC0DEF"/>
    <w:rsid w:val="00AC1A6D"/>
    <w:rsid w:val="00AC6ADB"/>
    <w:rsid w:val="00AE0DE4"/>
    <w:rsid w:val="00AE6352"/>
    <w:rsid w:val="00AF5F9C"/>
    <w:rsid w:val="00B00B59"/>
    <w:rsid w:val="00B027F3"/>
    <w:rsid w:val="00B031EF"/>
    <w:rsid w:val="00B040FC"/>
    <w:rsid w:val="00B13F8A"/>
    <w:rsid w:val="00B15C37"/>
    <w:rsid w:val="00B1741D"/>
    <w:rsid w:val="00B202D7"/>
    <w:rsid w:val="00B238B7"/>
    <w:rsid w:val="00B23F36"/>
    <w:rsid w:val="00B2784F"/>
    <w:rsid w:val="00B31F43"/>
    <w:rsid w:val="00B415F4"/>
    <w:rsid w:val="00B42755"/>
    <w:rsid w:val="00B44FC1"/>
    <w:rsid w:val="00B4579D"/>
    <w:rsid w:val="00B45F9E"/>
    <w:rsid w:val="00B46D0C"/>
    <w:rsid w:val="00B514B8"/>
    <w:rsid w:val="00B53C20"/>
    <w:rsid w:val="00B60569"/>
    <w:rsid w:val="00B60DC2"/>
    <w:rsid w:val="00B611A1"/>
    <w:rsid w:val="00B61CA2"/>
    <w:rsid w:val="00B61D5E"/>
    <w:rsid w:val="00B6417D"/>
    <w:rsid w:val="00B64463"/>
    <w:rsid w:val="00B6723A"/>
    <w:rsid w:val="00B7173F"/>
    <w:rsid w:val="00B740AB"/>
    <w:rsid w:val="00B7620F"/>
    <w:rsid w:val="00B83C3C"/>
    <w:rsid w:val="00B95719"/>
    <w:rsid w:val="00BA0865"/>
    <w:rsid w:val="00BA4208"/>
    <w:rsid w:val="00BA4219"/>
    <w:rsid w:val="00BA6E80"/>
    <w:rsid w:val="00BB1DBF"/>
    <w:rsid w:val="00BB3073"/>
    <w:rsid w:val="00BC1CDE"/>
    <w:rsid w:val="00BC2D4C"/>
    <w:rsid w:val="00BC32E5"/>
    <w:rsid w:val="00BC47CC"/>
    <w:rsid w:val="00BC6369"/>
    <w:rsid w:val="00BC6F6A"/>
    <w:rsid w:val="00BD1B54"/>
    <w:rsid w:val="00BD7C6B"/>
    <w:rsid w:val="00BE3160"/>
    <w:rsid w:val="00BE3461"/>
    <w:rsid w:val="00BE6E23"/>
    <w:rsid w:val="00BE7B24"/>
    <w:rsid w:val="00BF1372"/>
    <w:rsid w:val="00BF2AD0"/>
    <w:rsid w:val="00BF2BD5"/>
    <w:rsid w:val="00BF2D40"/>
    <w:rsid w:val="00BF39CC"/>
    <w:rsid w:val="00BF3E40"/>
    <w:rsid w:val="00BF401D"/>
    <w:rsid w:val="00BF6C26"/>
    <w:rsid w:val="00C00964"/>
    <w:rsid w:val="00C01D9C"/>
    <w:rsid w:val="00C0215A"/>
    <w:rsid w:val="00C06CCC"/>
    <w:rsid w:val="00C11FF2"/>
    <w:rsid w:val="00C128C2"/>
    <w:rsid w:val="00C13837"/>
    <w:rsid w:val="00C15223"/>
    <w:rsid w:val="00C250D2"/>
    <w:rsid w:val="00C2515F"/>
    <w:rsid w:val="00C278B0"/>
    <w:rsid w:val="00C27DB7"/>
    <w:rsid w:val="00C32327"/>
    <w:rsid w:val="00C346F3"/>
    <w:rsid w:val="00C42E52"/>
    <w:rsid w:val="00C47B0F"/>
    <w:rsid w:val="00C50F73"/>
    <w:rsid w:val="00C53046"/>
    <w:rsid w:val="00C53D4B"/>
    <w:rsid w:val="00C53F14"/>
    <w:rsid w:val="00C7230F"/>
    <w:rsid w:val="00C734B9"/>
    <w:rsid w:val="00C75B24"/>
    <w:rsid w:val="00C76CB8"/>
    <w:rsid w:val="00C7744D"/>
    <w:rsid w:val="00C77788"/>
    <w:rsid w:val="00C87DA5"/>
    <w:rsid w:val="00C9316D"/>
    <w:rsid w:val="00CA0C86"/>
    <w:rsid w:val="00CA7AA4"/>
    <w:rsid w:val="00CB24DC"/>
    <w:rsid w:val="00CC0D7A"/>
    <w:rsid w:val="00CC3079"/>
    <w:rsid w:val="00CD0F44"/>
    <w:rsid w:val="00CD210C"/>
    <w:rsid w:val="00CD50B8"/>
    <w:rsid w:val="00CD67C7"/>
    <w:rsid w:val="00CE0E1F"/>
    <w:rsid w:val="00CE311D"/>
    <w:rsid w:val="00CE70E2"/>
    <w:rsid w:val="00CF080B"/>
    <w:rsid w:val="00CF0EBD"/>
    <w:rsid w:val="00CF0FE9"/>
    <w:rsid w:val="00CF1B54"/>
    <w:rsid w:val="00CF2DFC"/>
    <w:rsid w:val="00CF36D5"/>
    <w:rsid w:val="00CF372D"/>
    <w:rsid w:val="00CF3EEA"/>
    <w:rsid w:val="00CF4033"/>
    <w:rsid w:val="00CF43E6"/>
    <w:rsid w:val="00CF555E"/>
    <w:rsid w:val="00CF64C7"/>
    <w:rsid w:val="00CF7B52"/>
    <w:rsid w:val="00D01B1D"/>
    <w:rsid w:val="00D03832"/>
    <w:rsid w:val="00D14277"/>
    <w:rsid w:val="00D17A95"/>
    <w:rsid w:val="00D24406"/>
    <w:rsid w:val="00D25A85"/>
    <w:rsid w:val="00D3297E"/>
    <w:rsid w:val="00D33B73"/>
    <w:rsid w:val="00D33EA8"/>
    <w:rsid w:val="00D36EE2"/>
    <w:rsid w:val="00D429CD"/>
    <w:rsid w:val="00D43317"/>
    <w:rsid w:val="00D43BA2"/>
    <w:rsid w:val="00D469FF"/>
    <w:rsid w:val="00D46C42"/>
    <w:rsid w:val="00D46DF8"/>
    <w:rsid w:val="00D4777F"/>
    <w:rsid w:val="00D5140A"/>
    <w:rsid w:val="00D53C0D"/>
    <w:rsid w:val="00D60AD5"/>
    <w:rsid w:val="00D61C40"/>
    <w:rsid w:val="00D63127"/>
    <w:rsid w:val="00D71265"/>
    <w:rsid w:val="00D71EBF"/>
    <w:rsid w:val="00D7277D"/>
    <w:rsid w:val="00D72E59"/>
    <w:rsid w:val="00D75CF2"/>
    <w:rsid w:val="00D80BE6"/>
    <w:rsid w:val="00D80EF9"/>
    <w:rsid w:val="00D82B8C"/>
    <w:rsid w:val="00D91592"/>
    <w:rsid w:val="00D93BFF"/>
    <w:rsid w:val="00D94164"/>
    <w:rsid w:val="00D962EF"/>
    <w:rsid w:val="00DA0761"/>
    <w:rsid w:val="00DA19DE"/>
    <w:rsid w:val="00DA23E4"/>
    <w:rsid w:val="00DA4558"/>
    <w:rsid w:val="00DA56C1"/>
    <w:rsid w:val="00DA7361"/>
    <w:rsid w:val="00DB2C93"/>
    <w:rsid w:val="00DB537E"/>
    <w:rsid w:val="00DB7A0B"/>
    <w:rsid w:val="00DC161D"/>
    <w:rsid w:val="00DC216B"/>
    <w:rsid w:val="00DC72CB"/>
    <w:rsid w:val="00DD220A"/>
    <w:rsid w:val="00DD57C1"/>
    <w:rsid w:val="00DE40C3"/>
    <w:rsid w:val="00DF0EA7"/>
    <w:rsid w:val="00DF2D8E"/>
    <w:rsid w:val="00DF3C46"/>
    <w:rsid w:val="00DF4F82"/>
    <w:rsid w:val="00DF5C6D"/>
    <w:rsid w:val="00DF7D18"/>
    <w:rsid w:val="00E03370"/>
    <w:rsid w:val="00E052C9"/>
    <w:rsid w:val="00E054EA"/>
    <w:rsid w:val="00E076B8"/>
    <w:rsid w:val="00E11193"/>
    <w:rsid w:val="00E115AB"/>
    <w:rsid w:val="00E11744"/>
    <w:rsid w:val="00E13C01"/>
    <w:rsid w:val="00E15945"/>
    <w:rsid w:val="00E15A10"/>
    <w:rsid w:val="00E17B42"/>
    <w:rsid w:val="00E21067"/>
    <w:rsid w:val="00E22C1F"/>
    <w:rsid w:val="00E2596F"/>
    <w:rsid w:val="00E3079B"/>
    <w:rsid w:val="00E317C4"/>
    <w:rsid w:val="00E3266B"/>
    <w:rsid w:val="00E33275"/>
    <w:rsid w:val="00E3694F"/>
    <w:rsid w:val="00E407F2"/>
    <w:rsid w:val="00E40E7D"/>
    <w:rsid w:val="00E41848"/>
    <w:rsid w:val="00E42006"/>
    <w:rsid w:val="00E42FFD"/>
    <w:rsid w:val="00E432F8"/>
    <w:rsid w:val="00E43A00"/>
    <w:rsid w:val="00E46E42"/>
    <w:rsid w:val="00E476A8"/>
    <w:rsid w:val="00E51E51"/>
    <w:rsid w:val="00E5218B"/>
    <w:rsid w:val="00E55125"/>
    <w:rsid w:val="00E62CFA"/>
    <w:rsid w:val="00E6420A"/>
    <w:rsid w:val="00E779C7"/>
    <w:rsid w:val="00E821D3"/>
    <w:rsid w:val="00E838F0"/>
    <w:rsid w:val="00E86B5B"/>
    <w:rsid w:val="00E973AC"/>
    <w:rsid w:val="00EA34B0"/>
    <w:rsid w:val="00EB4331"/>
    <w:rsid w:val="00EB58C4"/>
    <w:rsid w:val="00EC19B2"/>
    <w:rsid w:val="00EC234F"/>
    <w:rsid w:val="00EC4554"/>
    <w:rsid w:val="00EC6C50"/>
    <w:rsid w:val="00EC7185"/>
    <w:rsid w:val="00ED1163"/>
    <w:rsid w:val="00ED2FFF"/>
    <w:rsid w:val="00ED3AD5"/>
    <w:rsid w:val="00ED4C8B"/>
    <w:rsid w:val="00ED51C8"/>
    <w:rsid w:val="00EE324E"/>
    <w:rsid w:val="00EE525A"/>
    <w:rsid w:val="00EE710D"/>
    <w:rsid w:val="00EF14E8"/>
    <w:rsid w:val="00EF6ADE"/>
    <w:rsid w:val="00EF73D8"/>
    <w:rsid w:val="00F0031C"/>
    <w:rsid w:val="00F01706"/>
    <w:rsid w:val="00F04773"/>
    <w:rsid w:val="00F07C2F"/>
    <w:rsid w:val="00F1273B"/>
    <w:rsid w:val="00F12944"/>
    <w:rsid w:val="00F13B86"/>
    <w:rsid w:val="00F15643"/>
    <w:rsid w:val="00F157AA"/>
    <w:rsid w:val="00F17495"/>
    <w:rsid w:val="00F20D1D"/>
    <w:rsid w:val="00F2117D"/>
    <w:rsid w:val="00F21788"/>
    <w:rsid w:val="00F21963"/>
    <w:rsid w:val="00F22FE9"/>
    <w:rsid w:val="00F235CE"/>
    <w:rsid w:val="00F23E9A"/>
    <w:rsid w:val="00F26409"/>
    <w:rsid w:val="00F26909"/>
    <w:rsid w:val="00F3259A"/>
    <w:rsid w:val="00F33930"/>
    <w:rsid w:val="00F33A51"/>
    <w:rsid w:val="00F341F4"/>
    <w:rsid w:val="00F36A6D"/>
    <w:rsid w:val="00F4073B"/>
    <w:rsid w:val="00F409A4"/>
    <w:rsid w:val="00F45E83"/>
    <w:rsid w:val="00F55018"/>
    <w:rsid w:val="00F56088"/>
    <w:rsid w:val="00F705A6"/>
    <w:rsid w:val="00F728CD"/>
    <w:rsid w:val="00F74E66"/>
    <w:rsid w:val="00F769E9"/>
    <w:rsid w:val="00F77FD9"/>
    <w:rsid w:val="00F80B5E"/>
    <w:rsid w:val="00F8118E"/>
    <w:rsid w:val="00F837A9"/>
    <w:rsid w:val="00F8610F"/>
    <w:rsid w:val="00F9614F"/>
    <w:rsid w:val="00F96F22"/>
    <w:rsid w:val="00FA09E6"/>
    <w:rsid w:val="00FA09ED"/>
    <w:rsid w:val="00FA2AC3"/>
    <w:rsid w:val="00FA60C4"/>
    <w:rsid w:val="00FA67B3"/>
    <w:rsid w:val="00FB04FB"/>
    <w:rsid w:val="00FB32CF"/>
    <w:rsid w:val="00FB37E6"/>
    <w:rsid w:val="00FB4050"/>
    <w:rsid w:val="00FB49DB"/>
    <w:rsid w:val="00FB5447"/>
    <w:rsid w:val="00FB73C7"/>
    <w:rsid w:val="00FC0AE8"/>
    <w:rsid w:val="00FC320E"/>
    <w:rsid w:val="00FC573D"/>
    <w:rsid w:val="00FC587B"/>
    <w:rsid w:val="00FD6BB4"/>
    <w:rsid w:val="00FD6DCC"/>
    <w:rsid w:val="00FE0B76"/>
    <w:rsid w:val="00FE2374"/>
    <w:rsid w:val="00FE5D40"/>
    <w:rsid w:val="00F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d7d31"/>
    </o:shapedefaults>
    <o:shapelayout v:ext="edit">
      <o:idmap v:ext="edit" data="1"/>
    </o:shapelayout>
  </w:shapeDefaults>
  <w:decimalSymbol w:val="."/>
  <w:listSeparator w:val=","/>
  <w14:docId w14:val="6EC75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ml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B13F8A"/>
    <w:pPr>
      <w:keepLines/>
      <w:suppressAutoHyphens/>
    </w:pPr>
    <w:rPr>
      <w:rFonts w:asciiTheme="minorHAnsi" w:eastAsia="Arial" w:hAnsiTheme="minorHAnsi" w:cs="Arial"/>
      <w:kern w:val="20"/>
      <w:sz w:val="22"/>
      <w:szCs w:val="22"/>
      <w:lang w:bidi="ar-SA"/>
    </w:rPr>
  </w:style>
  <w:style w:type="paragraph" w:styleId="Heading1">
    <w:name w:val="heading 1"/>
    <w:basedOn w:val="Header"/>
    <w:next w:val="olmBT"/>
    <w:qFormat/>
    <w:rsid w:val="00B13F8A"/>
    <w:pPr>
      <w:keepNext/>
      <w:spacing w:before="0" w:after="100"/>
      <w:ind w:left="0" w:right="0"/>
      <w:jc w:val="left"/>
      <w:outlineLvl w:val="0"/>
    </w:pPr>
    <w:rPr>
      <w:color w:val="113257" w:themeColor="accent1" w:themeShade="80"/>
      <w:sz w:val="36"/>
    </w:rPr>
  </w:style>
  <w:style w:type="paragraph" w:styleId="Heading2">
    <w:name w:val="heading 2"/>
    <w:basedOn w:val="Heading1"/>
    <w:next w:val="olmBT"/>
    <w:qFormat/>
    <w:rsid w:val="00B13F8A"/>
    <w:pPr>
      <w:outlineLvl w:val="1"/>
    </w:pPr>
    <w:rPr>
      <w:color w:val="1A4A82" w:themeColor="accent1" w:themeShade="BF"/>
      <w:sz w:val="32"/>
    </w:rPr>
  </w:style>
  <w:style w:type="paragraph" w:styleId="Heading3">
    <w:name w:val="heading 3"/>
    <w:basedOn w:val="Heading2"/>
    <w:next w:val="olmBT"/>
    <w:qFormat/>
    <w:rsid w:val="00B13F8A"/>
    <w:pPr>
      <w:outlineLvl w:val="2"/>
    </w:pPr>
    <w:rPr>
      <w:color w:val="2364AF" w:themeColor="accent1"/>
      <w:sz w:val="28"/>
    </w:rPr>
  </w:style>
  <w:style w:type="paragraph" w:styleId="Heading4">
    <w:name w:val="heading 4"/>
    <w:basedOn w:val="Heading3"/>
    <w:next w:val="olmBT"/>
    <w:qFormat/>
    <w:rsid w:val="00B13F8A"/>
    <w:pPr>
      <w:outlineLvl w:val="3"/>
    </w:pPr>
    <w:rPr>
      <w:color w:val="69A0E1" w:themeColor="accent1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3F8A"/>
    <w:pPr>
      <w:spacing w:before="60" w:after="60"/>
      <w:ind w:left="1701" w:right="57"/>
      <w:jc w:val="right"/>
    </w:pPr>
    <w:rPr>
      <w:rFonts w:asciiTheme="majorHAnsi" w:hAnsiTheme="majorHAnsi"/>
      <w:bCs/>
      <w:iCs/>
      <w:color w:val="2364AF" w:themeColor="accent1"/>
      <w:sz w:val="32"/>
      <w:szCs w:val="20"/>
    </w:rPr>
  </w:style>
  <w:style w:type="paragraph" w:customStyle="1" w:styleId="olmBT">
    <w:name w:val="olmBT"/>
    <w:basedOn w:val="Normal"/>
    <w:qFormat/>
    <w:rsid w:val="00B13F8A"/>
    <w:pPr>
      <w:spacing w:after="100"/>
    </w:pPr>
  </w:style>
  <w:style w:type="character" w:customStyle="1" w:styleId="Blue">
    <w:name w:val="Blue"/>
    <w:basedOn w:val="DefaultParagraphFont"/>
    <w:rsid w:val="00B13F8A"/>
    <w:rPr>
      <w:color w:val="0070C0"/>
    </w:rPr>
  </w:style>
  <w:style w:type="paragraph" w:customStyle="1" w:styleId="olmBTPreOthers">
    <w:name w:val="olmBT Pre Others"/>
    <w:basedOn w:val="olmBT"/>
    <w:next w:val="olmBT"/>
    <w:qFormat/>
    <w:rsid w:val="00B13F8A"/>
    <w:pPr>
      <w:spacing w:after="300"/>
    </w:pPr>
  </w:style>
  <w:style w:type="paragraph" w:styleId="Caption">
    <w:name w:val="caption"/>
    <w:basedOn w:val="olmBTPreOthers"/>
    <w:next w:val="Normal"/>
    <w:qFormat/>
    <w:rsid w:val="00B13F8A"/>
    <w:pPr>
      <w:spacing w:before="100"/>
    </w:pPr>
    <w:rPr>
      <w:bCs/>
      <w:color w:val="2364AF" w:themeColor="accent1"/>
      <w:szCs w:val="20"/>
    </w:rPr>
  </w:style>
  <w:style w:type="paragraph" w:customStyle="1" w:styleId="TableHeading">
    <w:name w:val="Table Heading"/>
    <w:basedOn w:val="olmBT"/>
    <w:rsid w:val="00B13F8A"/>
    <w:pPr>
      <w:keepNext/>
      <w:spacing w:before="60" w:after="60"/>
      <w:ind w:left="57" w:right="57"/>
    </w:pPr>
    <w:rPr>
      <w:rFonts w:asciiTheme="majorHAnsi" w:hAnsiTheme="majorHAnsi"/>
      <w:bCs/>
      <w:color w:val="FFFFFF" w:themeColor="background2"/>
      <w:sz w:val="24"/>
      <w:szCs w:val="20"/>
    </w:rPr>
  </w:style>
  <w:style w:type="paragraph" w:customStyle="1" w:styleId="TableLeft">
    <w:name w:val="Table Left"/>
    <w:basedOn w:val="TableHeading"/>
    <w:qFormat/>
    <w:rsid w:val="00B13F8A"/>
    <w:pPr>
      <w:keepNext w:val="0"/>
    </w:pPr>
    <w:rPr>
      <w:rFonts w:asciiTheme="minorHAnsi" w:hAnsiTheme="minorHAnsi"/>
      <w:bCs w:val="0"/>
      <w:color w:val="auto"/>
      <w:sz w:val="22"/>
    </w:rPr>
  </w:style>
  <w:style w:type="paragraph" w:customStyle="1" w:styleId="CodeText">
    <w:name w:val="CodeText"/>
    <w:basedOn w:val="TableLeft"/>
    <w:rsid w:val="00B13F8A"/>
    <w:rPr>
      <w:rFonts w:ascii="Courier New" w:hAnsi="Courier New"/>
      <w:sz w:val="20"/>
      <w:szCs w:val="16"/>
    </w:rPr>
  </w:style>
  <w:style w:type="character" w:styleId="FollowedHyperlink">
    <w:name w:val="FollowedHyperlink"/>
    <w:basedOn w:val="DefaultParagraphFont"/>
    <w:rsid w:val="00B13F8A"/>
    <w:rPr>
      <w:color w:val="FF0000"/>
      <w:u w:val="none"/>
    </w:rPr>
  </w:style>
  <w:style w:type="paragraph" w:styleId="Footer">
    <w:name w:val="footer"/>
    <w:basedOn w:val="Header"/>
    <w:rsid w:val="00B13F8A"/>
    <w:pPr>
      <w:ind w:left="57"/>
      <w:jc w:val="left"/>
    </w:pPr>
    <w:rPr>
      <w:sz w:val="18"/>
      <w:szCs w:val="22"/>
    </w:rPr>
  </w:style>
  <w:style w:type="character" w:customStyle="1" w:styleId="Footer2">
    <w:name w:val="Footer2"/>
    <w:basedOn w:val="DefaultParagraphFont"/>
    <w:rsid w:val="00B13F8A"/>
    <w:rPr>
      <w:rFonts w:asciiTheme="majorHAnsi" w:hAnsiTheme="majorHAnsi"/>
      <w:color w:val="2364AF" w:themeColor="accent1"/>
      <w:sz w:val="12"/>
      <w:szCs w:val="12"/>
    </w:rPr>
  </w:style>
  <w:style w:type="character" w:customStyle="1" w:styleId="Green">
    <w:name w:val="Green"/>
    <w:basedOn w:val="DefaultParagraphFont"/>
    <w:rsid w:val="00B13F8A"/>
    <w:rPr>
      <w:color w:val="00B050"/>
    </w:rPr>
  </w:style>
  <w:style w:type="character" w:customStyle="1" w:styleId="Hidden">
    <w:name w:val="Hidden"/>
    <w:basedOn w:val="DefaultParagraphFont"/>
    <w:rsid w:val="00B13F8A"/>
    <w:rPr>
      <w:sz w:val="2"/>
    </w:rPr>
  </w:style>
  <w:style w:type="character" w:styleId="Hyperlink">
    <w:name w:val="Hyperlink"/>
    <w:basedOn w:val="DefaultParagraphFont"/>
    <w:rsid w:val="00B13F8A"/>
    <w:rPr>
      <w:color w:val="0070C0"/>
      <w:u w:val="none"/>
    </w:rPr>
  </w:style>
  <w:style w:type="paragraph" w:customStyle="1" w:styleId="Note">
    <w:name w:val="Note"/>
    <w:basedOn w:val="olmBT"/>
    <w:next w:val="olmBT"/>
    <w:pPr>
      <w:tabs>
        <w:tab w:val="left" w:pos="851"/>
      </w:tabs>
      <w:spacing w:after="200"/>
      <w:ind w:left="851" w:hanging="851"/>
    </w:pPr>
    <w:rPr>
      <w:bCs/>
    </w:rPr>
  </w:style>
  <w:style w:type="paragraph" w:customStyle="1" w:styleId="olmTitle">
    <w:name w:val="olm Title"/>
    <w:basedOn w:val="Header"/>
    <w:rsid w:val="00B13F8A"/>
    <w:pPr>
      <w:spacing w:before="0" w:after="0"/>
      <w:ind w:left="0" w:right="0"/>
    </w:pPr>
    <w:rPr>
      <w:sz w:val="36"/>
      <w:szCs w:val="32"/>
    </w:rPr>
  </w:style>
  <w:style w:type="paragraph" w:customStyle="1" w:styleId="olmBTPreH">
    <w:name w:val="olmBT Pre H"/>
    <w:basedOn w:val="olmBT"/>
    <w:next w:val="olmBT"/>
    <w:qFormat/>
    <w:rsid w:val="00B13F8A"/>
    <w:pPr>
      <w:spacing w:after="600"/>
    </w:pPr>
  </w:style>
  <w:style w:type="character" w:styleId="PageNumber">
    <w:name w:val="page number"/>
    <w:basedOn w:val="DefaultParagraphFont"/>
    <w:rsid w:val="00B13F8A"/>
    <w:rPr>
      <w:rFonts w:asciiTheme="majorHAnsi" w:hAnsiTheme="majorHAnsi"/>
      <w:b w:val="0"/>
      <w:color w:val="2364AF" w:themeColor="accent1"/>
      <w:sz w:val="28"/>
      <w:szCs w:val="16"/>
    </w:rPr>
  </w:style>
  <w:style w:type="character" w:customStyle="1" w:styleId="Purple">
    <w:name w:val="Purple"/>
    <w:basedOn w:val="DefaultParagraphFont"/>
    <w:rsid w:val="00B13F8A"/>
    <w:rPr>
      <w:color w:val="7030A0"/>
    </w:rPr>
  </w:style>
  <w:style w:type="character" w:customStyle="1" w:styleId="Red">
    <w:name w:val="Red"/>
    <w:basedOn w:val="DefaultParagraphFont"/>
    <w:rsid w:val="00B13F8A"/>
    <w:rPr>
      <w:color w:val="C00000"/>
    </w:rPr>
  </w:style>
  <w:style w:type="paragraph" w:customStyle="1" w:styleId="SectionTitle">
    <w:name w:val="Section Title"/>
    <w:basedOn w:val="Heading1"/>
    <w:next w:val="olmBT"/>
    <w:rsid w:val="00B13F8A"/>
    <w:pPr>
      <w:outlineLvl w:val="9"/>
    </w:pPr>
    <w:rPr>
      <w:iCs w:val="0"/>
      <w:color w:val="auto"/>
      <w:sz w:val="26"/>
    </w:rPr>
  </w:style>
  <w:style w:type="paragraph" w:customStyle="1" w:styleId="Slide">
    <w:name w:val="Slide"/>
    <w:basedOn w:val="Normal"/>
    <w:pPr>
      <w:spacing w:before="60" w:after="60"/>
      <w:ind w:left="57" w:right="57"/>
      <w:jc w:val="center"/>
    </w:pPr>
    <w:rPr>
      <w:b/>
      <w:color w:val="C3DCF5"/>
      <w:sz w:val="60"/>
      <w:szCs w:val="60"/>
    </w:rPr>
  </w:style>
  <w:style w:type="paragraph" w:customStyle="1" w:styleId="TableHeading2">
    <w:name w:val="Table Heading2"/>
    <w:basedOn w:val="TableHeading"/>
    <w:rsid w:val="00B13F8A"/>
    <w:rPr>
      <w:color w:val="2364AF" w:themeColor="accent1"/>
    </w:rPr>
  </w:style>
  <w:style w:type="paragraph" w:customStyle="1" w:styleId="TableNote">
    <w:name w:val="Table Note"/>
    <w:basedOn w:val="TableLeft"/>
    <w:next w:val="TableLeft"/>
    <w:pPr>
      <w:tabs>
        <w:tab w:val="left" w:pos="851"/>
      </w:tabs>
      <w:spacing w:after="200"/>
      <w:ind w:left="851" w:hanging="794"/>
    </w:pPr>
  </w:style>
  <w:style w:type="paragraph" w:customStyle="1" w:styleId="TableRight">
    <w:name w:val="Table Right"/>
    <w:basedOn w:val="TableLeft"/>
    <w:qFormat/>
    <w:rsid w:val="00B13F8A"/>
    <w:pPr>
      <w:jc w:val="right"/>
    </w:pPr>
  </w:style>
  <w:style w:type="paragraph" w:styleId="TOC1">
    <w:name w:val="toc 1"/>
    <w:basedOn w:val="olmBT"/>
    <w:uiPriority w:val="39"/>
    <w:rsid w:val="00B13F8A"/>
    <w:pPr>
      <w:tabs>
        <w:tab w:val="left" w:pos="1134"/>
        <w:tab w:val="right" w:leader="dot" w:pos="9639"/>
      </w:tabs>
      <w:spacing w:before="20" w:after="20"/>
      <w:ind w:left="1134" w:right="567" w:hanging="567"/>
    </w:pPr>
    <w:rPr>
      <w:kern w:val="0"/>
    </w:rPr>
  </w:style>
  <w:style w:type="paragraph" w:styleId="TOC2">
    <w:name w:val="toc 2"/>
    <w:basedOn w:val="TOC1"/>
    <w:rsid w:val="00B13F8A"/>
    <w:pPr>
      <w:tabs>
        <w:tab w:val="clear" w:pos="1134"/>
        <w:tab w:val="left" w:pos="1701"/>
      </w:tabs>
      <w:ind w:left="1701"/>
    </w:pPr>
  </w:style>
  <w:style w:type="paragraph" w:styleId="TOC3">
    <w:name w:val="toc 3"/>
    <w:basedOn w:val="TOC2"/>
    <w:rsid w:val="00B13F8A"/>
    <w:pPr>
      <w:tabs>
        <w:tab w:val="clear" w:pos="1701"/>
        <w:tab w:val="left" w:pos="2552"/>
      </w:tabs>
      <w:ind w:left="2552" w:hanging="851"/>
    </w:pPr>
  </w:style>
  <w:style w:type="paragraph" w:styleId="TOC4">
    <w:name w:val="toc 4"/>
    <w:basedOn w:val="TOC3"/>
    <w:rsid w:val="00B13F8A"/>
    <w:pPr>
      <w:tabs>
        <w:tab w:val="clear" w:pos="2552"/>
        <w:tab w:val="left" w:pos="3402"/>
      </w:tabs>
      <w:ind w:left="3403"/>
    </w:pPr>
  </w:style>
  <w:style w:type="paragraph" w:styleId="TOCHeading">
    <w:name w:val="TOC Heading"/>
    <w:basedOn w:val="olmTitle"/>
    <w:next w:val="olmBT"/>
    <w:qFormat/>
    <w:rsid w:val="00B13F8A"/>
    <w:pPr>
      <w:keepNext/>
      <w:spacing w:after="200"/>
      <w:jc w:val="left"/>
    </w:pPr>
    <w:rPr>
      <w:bCs w:val="0"/>
      <w:iCs w:val="0"/>
      <w:sz w:val="32"/>
    </w:rPr>
  </w:style>
  <w:style w:type="paragraph" w:customStyle="1" w:styleId="TableCentered">
    <w:name w:val="Table Centered"/>
    <w:basedOn w:val="TableLeft"/>
    <w:qFormat/>
    <w:rsid w:val="00B13F8A"/>
    <w:pPr>
      <w:jc w:val="center"/>
    </w:pPr>
  </w:style>
  <w:style w:type="numbering" w:customStyle="1" w:styleId="TableBUL">
    <w:name w:val="TableBUL"/>
    <w:basedOn w:val="NoList"/>
    <w:rsid w:val="00B13F8A"/>
    <w:pPr>
      <w:numPr>
        <w:numId w:val="4"/>
      </w:numPr>
    </w:pPr>
  </w:style>
  <w:style w:type="numbering" w:customStyle="1" w:styleId="olmNUM">
    <w:name w:val="olmNUM"/>
    <w:basedOn w:val="NoList"/>
    <w:rsid w:val="00B13F8A"/>
    <w:pPr>
      <w:numPr>
        <w:numId w:val="1"/>
      </w:numPr>
    </w:pPr>
  </w:style>
  <w:style w:type="numbering" w:customStyle="1" w:styleId="olmBUL">
    <w:name w:val="olmBUL"/>
    <w:basedOn w:val="NoList"/>
    <w:rsid w:val="00B13F8A"/>
    <w:pPr>
      <w:numPr>
        <w:numId w:val="2"/>
      </w:numPr>
    </w:pPr>
  </w:style>
  <w:style w:type="numbering" w:customStyle="1" w:styleId="TableNUM">
    <w:name w:val="TableNUM"/>
    <w:basedOn w:val="NoList"/>
    <w:rsid w:val="00B13F8A"/>
    <w:pPr>
      <w:numPr>
        <w:numId w:val="3"/>
      </w:numPr>
    </w:pPr>
  </w:style>
  <w:style w:type="paragraph" w:styleId="BalloonText">
    <w:name w:val="Balloon Text"/>
    <w:basedOn w:val="Normal"/>
    <w:semiHidden/>
    <w:rsid w:val="00231C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13F8A"/>
    <w:rPr>
      <w:rFonts w:ascii="Arial" w:eastAsia="Arial" w:hAnsi="Arial" w:cs="Aria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D75CF2"/>
    <w:rPr>
      <w:rFonts w:ascii="Arial" w:hAnsi="Arial" w:cs="Arial"/>
      <w:kern w:val="20"/>
      <w:sz w:val="22"/>
      <w:szCs w:val="22"/>
      <w:lang w:eastAsia="en-US" w:bidi="ar-SA"/>
    </w:rPr>
  </w:style>
  <w:style w:type="character" w:customStyle="1" w:styleId="LightBlue">
    <w:name w:val="Light Blue"/>
    <w:basedOn w:val="DefaultParagraphFont"/>
    <w:uiPriority w:val="1"/>
    <w:rsid w:val="00B13F8A"/>
    <w:rPr>
      <w:color w:val="00B0F0"/>
    </w:rPr>
  </w:style>
  <w:style w:type="character" w:customStyle="1" w:styleId="Bold">
    <w:name w:val="Bold"/>
    <w:basedOn w:val="DefaultParagraphFont"/>
    <w:rsid w:val="00B13F8A"/>
    <w:rPr>
      <w:b/>
    </w:rPr>
  </w:style>
  <w:style w:type="table" w:customStyle="1" w:styleId="TableSystems">
    <w:name w:val="TableSystems"/>
    <w:basedOn w:val="TableClean"/>
    <w:uiPriority w:val="99"/>
    <w:rsid w:val="00B13F8A"/>
    <w:tblPr>
      <w:tblStyleRowBandSize w:val="1"/>
      <w:tblBorders>
        <w:top w:val="single" w:sz="18" w:space="0" w:color="CDDFF5" w:themeColor="accent1" w:themeTint="33"/>
        <w:bottom w:val="single" w:sz="18" w:space="0" w:color="CDDFF5" w:themeColor="accent1" w:themeTint="33"/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auto"/>
    </w:tcPr>
    <w:tblStylePr w:type="firstRow">
      <w:tblPr/>
      <w:tcPr>
        <w:shd w:val="clear" w:color="auto" w:fill="2364AF" w:themeFill="accent1"/>
      </w:tcPr>
    </w:tblStylePr>
    <w:tblStylePr w:type="band1Horz">
      <w:tblPr/>
      <w:tcPr>
        <w:shd w:val="clear" w:color="auto" w:fill="auto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Clean">
    <w:name w:val="TableClean"/>
    <w:basedOn w:val="TableNormal"/>
    <w:uiPriority w:val="99"/>
    <w:rsid w:val="00B13F8A"/>
    <w:rPr>
      <w:rFonts w:ascii="Arial" w:eastAsia="Arial" w:hAnsi="Arial" w:cs="Arial"/>
      <w:lang w:bidi="ar-SA"/>
    </w:rPr>
    <w:tblPr>
      <w:tblCellMar>
        <w:left w:w="0" w:type="dxa"/>
        <w:right w:w="0" w:type="dxa"/>
      </w:tblCellMar>
    </w:tblPr>
    <w:tcPr>
      <w:shd w:val="clear" w:color="auto" w:fill="auto"/>
    </w:tcPr>
  </w:style>
  <w:style w:type="numbering" w:customStyle="1" w:styleId="Headings">
    <w:name w:val="Headings"/>
    <w:rsid w:val="00B13F8A"/>
    <w:pPr>
      <w:numPr>
        <w:numId w:val="6"/>
      </w:numPr>
    </w:pPr>
  </w:style>
  <w:style w:type="paragraph" w:customStyle="1" w:styleId="ScreenShot">
    <w:name w:val="ScreenShot"/>
    <w:basedOn w:val="olmBT"/>
    <w:next w:val="olmBT"/>
    <w:qFormat/>
    <w:rsid w:val="00B13F8A"/>
    <w:pPr>
      <w:spacing w:after="200"/>
      <w:jc w:val="center"/>
    </w:pPr>
  </w:style>
  <w:style w:type="paragraph" w:styleId="ListParagraph">
    <w:name w:val="List Paragraph"/>
    <w:basedOn w:val="Normal"/>
    <w:uiPriority w:val="34"/>
    <w:qFormat/>
    <w:rsid w:val="0002050B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B2784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2784F"/>
    <w:rPr>
      <w:rFonts w:asciiTheme="minorHAnsi" w:eastAsia="Arial" w:hAnsiTheme="minorHAnsi" w:cs="Arial"/>
      <w:kern w:val="20"/>
      <w:lang w:bidi="ar-SA"/>
    </w:rPr>
  </w:style>
  <w:style w:type="character" w:styleId="FootnoteReference">
    <w:name w:val="footnote reference"/>
    <w:basedOn w:val="DefaultParagraphFont"/>
    <w:semiHidden/>
    <w:unhideWhenUsed/>
    <w:rsid w:val="00B2784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ml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B13F8A"/>
    <w:pPr>
      <w:keepLines/>
      <w:suppressAutoHyphens/>
    </w:pPr>
    <w:rPr>
      <w:rFonts w:asciiTheme="minorHAnsi" w:eastAsia="Arial" w:hAnsiTheme="minorHAnsi" w:cs="Arial"/>
      <w:kern w:val="20"/>
      <w:sz w:val="22"/>
      <w:szCs w:val="22"/>
      <w:lang w:bidi="ar-SA"/>
    </w:rPr>
  </w:style>
  <w:style w:type="paragraph" w:styleId="Heading1">
    <w:name w:val="heading 1"/>
    <w:basedOn w:val="Header"/>
    <w:next w:val="olmBT"/>
    <w:qFormat/>
    <w:rsid w:val="00B13F8A"/>
    <w:pPr>
      <w:keepNext/>
      <w:spacing w:before="0" w:after="100"/>
      <w:ind w:left="0" w:right="0"/>
      <w:jc w:val="left"/>
      <w:outlineLvl w:val="0"/>
    </w:pPr>
    <w:rPr>
      <w:color w:val="113257" w:themeColor="accent1" w:themeShade="80"/>
      <w:sz w:val="36"/>
    </w:rPr>
  </w:style>
  <w:style w:type="paragraph" w:styleId="Heading2">
    <w:name w:val="heading 2"/>
    <w:basedOn w:val="Heading1"/>
    <w:next w:val="olmBT"/>
    <w:qFormat/>
    <w:rsid w:val="00B13F8A"/>
    <w:pPr>
      <w:outlineLvl w:val="1"/>
    </w:pPr>
    <w:rPr>
      <w:color w:val="1A4A82" w:themeColor="accent1" w:themeShade="BF"/>
      <w:sz w:val="32"/>
    </w:rPr>
  </w:style>
  <w:style w:type="paragraph" w:styleId="Heading3">
    <w:name w:val="heading 3"/>
    <w:basedOn w:val="Heading2"/>
    <w:next w:val="olmBT"/>
    <w:qFormat/>
    <w:rsid w:val="00B13F8A"/>
    <w:pPr>
      <w:outlineLvl w:val="2"/>
    </w:pPr>
    <w:rPr>
      <w:color w:val="2364AF" w:themeColor="accent1"/>
      <w:sz w:val="28"/>
    </w:rPr>
  </w:style>
  <w:style w:type="paragraph" w:styleId="Heading4">
    <w:name w:val="heading 4"/>
    <w:basedOn w:val="Heading3"/>
    <w:next w:val="olmBT"/>
    <w:qFormat/>
    <w:rsid w:val="00B13F8A"/>
    <w:pPr>
      <w:outlineLvl w:val="3"/>
    </w:pPr>
    <w:rPr>
      <w:color w:val="69A0E1" w:themeColor="accent1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3F8A"/>
    <w:pPr>
      <w:spacing w:before="60" w:after="60"/>
      <w:ind w:left="1701" w:right="57"/>
      <w:jc w:val="right"/>
    </w:pPr>
    <w:rPr>
      <w:rFonts w:asciiTheme="majorHAnsi" w:hAnsiTheme="majorHAnsi"/>
      <w:bCs/>
      <w:iCs/>
      <w:color w:val="2364AF" w:themeColor="accent1"/>
      <w:sz w:val="32"/>
      <w:szCs w:val="20"/>
    </w:rPr>
  </w:style>
  <w:style w:type="paragraph" w:customStyle="1" w:styleId="olmBT">
    <w:name w:val="olmBT"/>
    <w:basedOn w:val="Normal"/>
    <w:qFormat/>
    <w:rsid w:val="00B13F8A"/>
    <w:pPr>
      <w:spacing w:after="100"/>
    </w:pPr>
  </w:style>
  <w:style w:type="character" w:customStyle="1" w:styleId="Blue">
    <w:name w:val="Blue"/>
    <w:basedOn w:val="DefaultParagraphFont"/>
    <w:rsid w:val="00B13F8A"/>
    <w:rPr>
      <w:color w:val="0070C0"/>
    </w:rPr>
  </w:style>
  <w:style w:type="paragraph" w:customStyle="1" w:styleId="olmBTPreOthers">
    <w:name w:val="olmBT Pre Others"/>
    <w:basedOn w:val="olmBT"/>
    <w:next w:val="olmBT"/>
    <w:qFormat/>
    <w:rsid w:val="00B13F8A"/>
    <w:pPr>
      <w:spacing w:after="300"/>
    </w:pPr>
  </w:style>
  <w:style w:type="paragraph" w:styleId="Caption">
    <w:name w:val="caption"/>
    <w:basedOn w:val="olmBTPreOthers"/>
    <w:next w:val="Normal"/>
    <w:qFormat/>
    <w:rsid w:val="00B13F8A"/>
    <w:pPr>
      <w:spacing w:before="100"/>
    </w:pPr>
    <w:rPr>
      <w:bCs/>
      <w:color w:val="2364AF" w:themeColor="accent1"/>
      <w:szCs w:val="20"/>
    </w:rPr>
  </w:style>
  <w:style w:type="paragraph" w:customStyle="1" w:styleId="TableHeading">
    <w:name w:val="Table Heading"/>
    <w:basedOn w:val="olmBT"/>
    <w:rsid w:val="00B13F8A"/>
    <w:pPr>
      <w:keepNext/>
      <w:spacing w:before="60" w:after="60"/>
      <w:ind w:left="57" w:right="57"/>
    </w:pPr>
    <w:rPr>
      <w:rFonts w:asciiTheme="majorHAnsi" w:hAnsiTheme="majorHAnsi"/>
      <w:bCs/>
      <w:color w:val="FFFFFF" w:themeColor="background2"/>
      <w:sz w:val="24"/>
      <w:szCs w:val="20"/>
    </w:rPr>
  </w:style>
  <w:style w:type="paragraph" w:customStyle="1" w:styleId="TableLeft">
    <w:name w:val="Table Left"/>
    <w:basedOn w:val="TableHeading"/>
    <w:qFormat/>
    <w:rsid w:val="00B13F8A"/>
    <w:pPr>
      <w:keepNext w:val="0"/>
    </w:pPr>
    <w:rPr>
      <w:rFonts w:asciiTheme="minorHAnsi" w:hAnsiTheme="minorHAnsi"/>
      <w:bCs w:val="0"/>
      <w:color w:val="auto"/>
      <w:sz w:val="22"/>
    </w:rPr>
  </w:style>
  <w:style w:type="paragraph" w:customStyle="1" w:styleId="CodeText">
    <w:name w:val="CodeText"/>
    <w:basedOn w:val="TableLeft"/>
    <w:rsid w:val="00B13F8A"/>
    <w:rPr>
      <w:rFonts w:ascii="Courier New" w:hAnsi="Courier New"/>
      <w:sz w:val="20"/>
      <w:szCs w:val="16"/>
    </w:rPr>
  </w:style>
  <w:style w:type="character" w:styleId="FollowedHyperlink">
    <w:name w:val="FollowedHyperlink"/>
    <w:basedOn w:val="DefaultParagraphFont"/>
    <w:rsid w:val="00B13F8A"/>
    <w:rPr>
      <w:color w:val="FF0000"/>
      <w:u w:val="none"/>
    </w:rPr>
  </w:style>
  <w:style w:type="paragraph" w:styleId="Footer">
    <w:name w:val="footer"/>
    <w:basedOn w:val="Header"/>
    <w:rsid w:val="00B13F8A"/>
    <w:pPr>
      <w:ind w:left="57"/>
      <w:jc w:val="left"/>
    </w:pPr>
    <w:rPr>
      <w:sz w:val="18"/>
      <w:szCs w:val="22"/>
    </w:rPr>
  </w:style>
  <w:style w:type="character" w:customStyle="1" w:styleId="Footer2">
    <w:name w:val="Footer2"/>
    <w:basedOn w:val="DefaultParagraphFont"/>
    <w:rsid w:val="00B13F8A"/>
    <w:rPr>
      <w:rFonts w:asciiTheme="majorHAnsi" w:hAnsiTheme="majorHAnsi"/>
      <w:color w:val="2364AF" w:themeColor="accent1"/>
      <w:sz w:val="12"/>
      <w:szCs w:val="12"/>
    </w:rPr>
  </w:style>
  <w:style w:type="character" w:customStyle="1" w:styleId="Green">
    <w:name w:val="Green"/>
    <w:basedOn w:val="DefaultParagraphFont"/>
    <w:rsid w:val="00B13F8A"/>
    <w:rPr>
      <w:color w:val="00B050"/>
    </w:rPr>
  </w:style>
  <w:style w:type="character" w:customStyle="1" w:styleId="Hidden">
    <w:name w:val="Hidden"/>
    <w:basedOn w:val="DefaultParagraphFont"/>
    <w:rsid w:val="00B13F8A"/>
    <w:rPr>
      <w:sz w:val="2"/>
    </w:rPr>
  </w:style>
  <w:style w:type="character" w:styleId="Hyperlink">
    <w:name w:val="Hyperlink"/>
    <w:basedOn w:val="DefaultParagraphFont"/>
    <w:rsid w:val="00B13F8A"/>
    <w:rPr>
      <w:color w:val="0070C0"/>
      <w:u w:val="none"/>
    </w:rPr>
  </w:style>
  <w:style w:type="paragraph" w:customStyle="1" w:styleId="Note">
    <w:name w:val="Note"/>
    <w:basedOn w:val="olmBT"/>
    <w:next w:val="olmBT"/>
    <w:pPr>
      <w:tabs>
        <w:tab w:val="left" w:pos="851"/>
      </w:tabs>
      <w:spacing w:after="200"/>
      <w:ind w:left="851" w:hanging="851"/>
    </w:pPr>
    <w:rPr>
      <w:bCs/>
    </w:rPr>
  </w:style>
  <w:style w:type="paragraph" w:customStyle="1" w:styleId="olmTitle">
    <w:name w:val="olm Title"/>
    <w:basedOn w:val="Header"/>
    <w:rsid w:val="00B13F8A"/>
    <w:pPr>
      <w:spacing w:before="0" w:after="0"/>
      <w:ind w:left="0" w:right="0"/>
    </w:pPr>
    <w:rPr>
      <w:sz w:val="36"/>
      <w:szCs w:val="32"/>
    </w:rPr>
  </w:style>
  <w:style w:type="paragraph" w:customStyle="1" w:styleId="olmBTPreH">
    <w:name w:val="olmBT Pre H"/>
    <w:basedOn w:val="olmBT"/>
    <w:next w:val="olmBT"/>
    <w:qFormat/>
    <w:rsid w:val="00B13F8A"/>
    <w:pPr>
      <w:spacing w:after="600"/>
    </w:pPr>
  </w:style>
  <w:style w:type="character" w:styleId="PageNumber">
    <w:name w:val="page number"/>
    <w:basedOn w:val="DefaultParagraphFont"/>
    <w:rsid w:val="00B13F8A"/>
    <w:rPr>
      <w:rFonts w:asciiTheme="majorHAnsi" w:hAnsiTheme="majorHAnsi"/>
      <w:b w:val="0"/>
      <w:color w:val="2364AF" w:themeColor="accent1"/>
      <w:sz w:val="28"/>
      <w:szCs w:val="16"/>
    </w:rPr>
  </w:style>
  <w:style w:type="character" w:customStyle="1" w:styleId="Purple">
    <w:name w:val="Purple"/>
    <w:basedOn w:val="DefaultParagraphFont"/>
    <w:rsid w:val="00B13F8A"/>
    <w:rPr>
      <w:color w:val="7030A0"/>
    </w:rPr>
  </w:style>
  <w:style w:type="character" w:customStyle="1" w:styleId="Red">
    <w:name w:val="Red"/>
    <w:basedOn w:val="DefaultParagraphFont"/>
    <w:rsid w:val="00B13F8A"/>
    <w:rPr>
      <w:color w:val="C00000"/>
    </w:rPr>
  </w:style>
  <w:style w:type="paragraph" w:customStyle="1" w:styleId="SectionTitle">
    <w:name w:val="Section Title"/>
    <w:basedOn w:val="Heading1"/>
    <w:next w:val="olmBT"/>
    <w:rsid w:val="00B13F8A"/>
    <w:pPr>
      <w:outlineLvl w:val="9"/>
    </w:pPr>
    <w:rPr>
      <w:iCs w:val="0"/>
      <w:color w:val="auto"/>
      <w:sz w:val="26"/>
    </w:rPr>
  </w:style>
  <w:style w:type="paragraph" w:customStyle="1" w:styleId="Slide">
    <w:name w:val="Slide"/>
    <w:basedOn w:val="Normal"/>
    <w:pPr>
      <w:spacing w:before="60" w:after="60"/>
      <w:ind w:left="57" w:right="57"/>
      <w:jc w:val="center"/>
    </w:pPr>
    <w:rPr>
      <w:b/>
      <w:color w:val="C3DCF5"/>
      <w:sz w:val="60"/>
      <w:szCs w:val="60"/>
    </w:rPr>
  </w:style>
  <w:style w:type="paragraph" w:customStyle="1" w:styleId="TableHeading2">
    <w:name w:val="Table Heading2"/>
    <w:basedOn w:val="TableHeading"/>
    <w:rsid w:val="00B13F8A"/>
    <w:rPr>
      <w:color w:val="2364AF" w:themeColor="accent1"/>
    </w:rPr>
  </w:style>
  <w:style w:type="paragraph" w:customStyle="1" w:styleId="TableNote">
    <w:name w:val="Table Note"/>
    <w:basedOn w:val="TableLeft"/>
    <w:next w:val="TableLeft"/>
    <w:pPr>
      <w:tabs>
        <w:tab w:val="left" w:pos="851"/>
      </w:tabs>
      <w:spacing w:after="200"/>
      <w:ind w:left="851" w:hanging="794"/>
    </w:pPr>
  </w:style>
  <w:style w:type="paragraph" w:customStyle="1" w:styleId="TableRight">
    <w:name w:val="Table Right"/>
    <w:basedOn w:val="TableLeft"/>
    <w:qFormat/>
    <w:rsid w:val="00B13F8A"/>
    <w:pPr>
      <w:jc w:val="right"/>
    </w:pPr>
  </w:style>
  <w:style w:type="paragraph" w:styleId="TOC1">
    <w:name w:val="toc 1"/>
    <w:basedOn w:val="olmBT"/>
    <w:uiPriority w:val="39"/>
    <w:rsid w:val="00B13F8A"/>
    <w:pPr>
      <w:tabs>
        <w:tab w:val="left" w:pos="1134"/>
        <w:tab w:val="right" w:leader="dot" w:pos="9639"/>
      </w:tabs>
      <w:spacing w:before="20" w:after="20"/>
      <w:ind w:left="1134" w:right="567" w:hanging="567"/>
    </w:pPr>
    <w:rPr>
      <w:kern w:val="0"/>
    </w:rPr>
  </w:style>
  <w:style w:type="paragraph" w:styleId="TOC2">
    <w:name w:val="toc 2"/>
    <w:basedOn w:val="TOC1"/>
    <w:rsid w:val="00B13F8A"/>
    <w:pPr>
      <w:tabs>
        <w:tab w:val="clear" w:pos="1134"/>
        <w:tab w:val="left" w:pos="1701"/>
      </w:tabs>
      <w:ind w:left="1701"/>
    </w:pPr>
  </w:style>
  <w:style w:type="paragraph" w:styleId="TOC3">
    <w:name w:val="toc 3"/>
    <w:basedOn w:val="TOC2"/>
    <w:rsid w:val="00B13F8A"/>
    <w:pPr>
      <w:tabs>
        <w:tab w:val="clear" w:pos="1701"/>
        <w:tab w:val="left" w:pos="2552"/>
      </w:tabs>
      <w:ind w:left="2552" w:hanging="851"/>
    </w:pPr>
  </w:style>
  <w:style w:type="paragraph" w:styleId="TOC4">
    <w:name w:val="toc 4"/>
    <w:basedOn w:val="TOC3"/>
    <w:rsid w:val="00B13F8A"/>
    <w:pPr>
      <w:tabs>
        <w:tab w:val="clear" w:pos="2552"/>
        <w:tab w:val="left" w:pos="3402"/>
      </w:tabs>
      <w:ind w:left="3403"/>
    </w:pPr>
  </w:style>
  <w:style w:type="paragraph" w:styleId="TOCHeading">
    <w:name w:val="TOC Heading"/>
    <w:basedOn w:val="olmTitle"/>
    <w:next w:val="olmBT"/>
    <w:qFormat/>
    <w:rsid w:val="00B13F8A"/>
    <w:pPr>
      <w:keepNext/>
      <w:spacing w:after="200"/>
      <w:jc w:val="left"/>
    </w:pPr>
    <w:rPr>
      <w:bCs w:val="0"/>
      <w:iCs w:val="0"/>
      <w:sz w:val="32"/>
    </w:rPr>
  </w:style>
  <w:style w:type="paragraph" w:customStyle="1" w:styleId="TableCentered">
    <w:name w:val="Table Centered"/>
    <w:basedOn w:val="TableLeft"/>
    <w:qFormat/>
    <w:rsid w:val="00B13F8A"/>
    <w:pPr>
      <w:jc w:val="center"/>
    </w:pPr>
  </w:style>
  <w:style w:type="numbering" w:customStyle="1" w:styleId="TableBUL">
    <w:name w:val="TableBUL"/>
    <w:basedOn w:val="NoList"/>
    <w:rsid w:val="00B13F8A"/>
    <w:pPr>
      <w:numPr>
        <w:numId w:val="4"/>
      </w:numPr>
    </w:pPr>
  </w:style>
  <w:style w:type="numbering" w:customStyle="1" w:styleId="olmNUM">
    <w:name w:val="olmNUM"/>
    <w:basedOn w:val="NoList"/>
    <w:rsid w:val="00B13F8A"/>
    <w:pPr>
      <w:numPr>
        <w:numId w:val="1"/>
      </w:numPr>
    </w:pPr>
  </w:style>
  <w:style w:type="numbering" w:customStyle="1" w:styleId="olmBUL">
    <w:name w:val="olmBUL"/>
    <w:basedOn w:val="NoList"/>
    <w:rsid w:val="00B13F8A"/>
    <w:pPr>
      <w:numPr>
        <w:numId w:val="2"/>
      </w:numPr>
    </w:pPr>
  </w:style>
  <w:style w:type="numbering" w:customStyle="1" w:styleId="TableNUM">
    <w:name w:val="TableNUM"/>
    <w:basedOn w:val="NoList"/>
    <w:rsid w:val="00B13F8A"/>
    <w:pPr>
      <w:numPr>
        <w:numId w:val="3"/>
      </w:numPr>
    </w:pPr>
  </w:style>
  <w:style w:type="paragraph" w:styleId="BalloonText">
    <w:name w:val="Balloon Text"/>
    <w:basedOn w:val="Normal"/>
    <w:semiHidden/>
    <w:rsid w:val="00231C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13F8A"/>
    <w:rPr>
      <w:rFonts w:ascii="Arial" w:eastAsia="Arial" w:hAnsi="Arial" w:cs="Aria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D75CF2"/>
    <w:rPr>
      <w:rFonts w:ascii="Arial" w:hAnsi="Arial" w:cs="Arial"/>
      <w:kern w:val="20"/>
      <w:sz w:val="22"/>
      <w:szCs w:val="22"/>
      <w:lang w:eastAsia="en-US" w:bidi="ar-SA"/>
    </w:rPr>
  </w:style>
  <w:style w:type="character" w:customStyle="1" w:styleId="LightBlue">
    <w:name w:val="Light Blue"/>
    <w:basedOn w:val="DefaultParagraphFont"/>
    <w:uiPriority w:val="1"/>
    <w:rsid w:val="00B13F8A"/>
    <w:rPr>
      <w:color w:val="00B0F0"/>
    </w:rPr>
  </w:style>
  <w:style w:type="character" w:customStyle="1" w:styleId="Bold">
    <w:name w:val="Bold"/>
    <w:basedOn w:val="DefaultParagraphFont"/>
    <w:rsid w:val="00B13F8A"/>
    <w:rPr>
      <w:b/>
    </w:rPr>
  </w:style>
  <w:style w:type="table" w:customStyle="1" w:styleId="TableSystems">
    <w:name w:val="TableSystems"/>
    <w:basedOn w:val="TableClean"/>
    <w:uiPriority w:val="99"/>
    <w:rsid w:val="00B13F8A"/>
    <w:tblPr>
      <w:tblStyleRowBandSize w:val="1"/>
      <w:tblBorders>
        <w:top w:val="single" w:sz="18" w:space="0" w:color="CDDFF5" w:themeColor="accent1" w:themeTint="33"/>
        <w:bottom w:val="single" w:sz="18" w:space="0" w:color="CDDFF5" w:themeColor="accent1" w:themeTint="33"/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auto"/>
    </w:tcPr>
    <w:tblStylePr w:type="firstRow">
      <w:tblPr/>
      <w:tcPr>
        <w:shd w:val="clear" w:color="auto" w:fill="2364AF" w:themeFill="accent1"/>
      </w:tcPr>
    </w:tblStylePr>
    <w:tblStylePr w:type="band1Horz">
      <w:tblPr/>
      <w:tcPr>
        <w:shd w:val="clear" w:color="auto" w:fill="auto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Clean">
    <w:name w:val="TableClean"/>
    <w:basedOn w:val="TableNormal"/>
    <w:uiPriority w:val="99"/>
    <w:rsid w:val="00B13F8A"/>
    <w:rPr>
      <w:rFonts w:ascii="Arial" w:eastAsia="Arial" w:hAnsi="Arial" w:cs="Arial"/>
      <w:lang w:bidi="ar-SA"/>
    </w:rPr>
    <w:tblPr>
      <w:tblCellMar>
        <w:left w:w="0" w:type="dxa"/>
        <w:right w:w="0" w:type="dxa"/>
      </w:tblCellMar>
    </w:tblPr>
    <w:tcPr>
      <w:shd w:val="clear" w:color="auto" w:fill="auto"/>
    </w:tcPr>
  </w:style>
  <w:style w:type="numbering" w:customStyle="1" w:styleId="Headings">
    <w:name w:val="Headings"/>
    <w:rsid w:val="00B13F8A"/>
    <w:pPr>
      <w:numPr>
        <w:numId w:val="6"/>
      </w:numPr>
    </w:pPr>
  </w:style>
  <w:style w:type="paragraph" w:customStyle="1" w:styleId="ScreenShot">
    <w:name w:val="ScreenShot"/>
    <w:basedOn w:val="olmBT"/>
    <w:next w:val="olmBT"/>
    <w:qFormat/>
    <w:rsid w:val="00B13F8A"/>
    <w:pPr>
      <w:spacing w:after="200"/>
      <w:jc w:val="center"/>
    </w:pPr>
  </w:style>
  <w:style w:type="paragraph" w:styleId="ListParagraph">
    <w:name w:val="List Paragraph"/>
    <w:basedOn w:val="Normal"/>
    <w:uiPriority w:val="34"/>
    <w:qFormat/>
    <w:rsid w:val="0002050B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B2784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2784F"/>
    <w:rPr>
      <w:rFonts w:asciiTheme="minorHAnsi" w:eastAsia="Arial" w:hAnsiTheme="minorHAnsi" w:cs="Arial"/>
      <w:kern w:val="20"/>
      <w:lang w:bidi="ar-SA"/>
    </w:rPr>
  </w:style>
  <w:style w:type="character" w:styleId="FootnoteReference">
    <w:name w:val="footnote reference"/>
    <w:basedOn w:val="DefaultParagraphFont"/>
    <w:semiHidden/>
    <w:unhideWhenUsed/>
    <w:rsid w:val="00B278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0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8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3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26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6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1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3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4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16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39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562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736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3540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024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0026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gruntjs.com/" TargetMode="External"/><Relationship Id="rId18" Type="http://schemas.openxmlformats.org/officeDocument/2006/relationships/hyperlink" Target="https://github.com/gruntjs/grunt-contrib-copy" TargetMode="External"/><Relationship Id="rId26" Type="http://schemas.openxmlformats.org/officeDocument/2006/relationships/hyperlink" Target="http://www.datatables.ne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pmjs.org/package/grunt-css" TargetMode="External"/><Relationship Id="rId34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hyperlink" Target="http://nodejs.org/" TargetMode="External"/><Relationship Id="rId17" Type="http://schemas.openxmlformats.org/officeDocument/2006/relationships/hyperlink" Target="https://github.com/gruntjs/grunt-contrib-concat" TargetMode="External"/><Relationship Id="rId25" Type="http://schemas.openxmlformats.org/officeDocument/2006/relationships/hyperlink" Target="http://parsleyjs.org/" TargetMode="External"/><Relationship Id="rId33" Type="http://schemas.openxmlformats.org/officeDocument/2006/relationships/hyperlink" Target="http://bootboxj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runtjs/grunt-contrib-compress" TargetMode="External"/><Relationship Id="rId20" Type="http://schemas.openxmlformats.org/officeDocument/2006/relationships/hyperlink" Target="https://github.com/gruntjs/grunt-contrib-watch" TargetMode="External"/><Relationship Id="rId29" Type="http://schemas.openxmlformats.org/officeDocument/2006/relationships/hyperlink" Target="http://fortawesome.github.io/Font-Awesom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github.com/eternicode/bootstrap-datepicker" TargetMode="External"/><Relationship Id="rId32" Type="http://schemas.openxmlformats.org/officeDocument/2006/relationships/hyperlink" Target="http://handlebarsjs.com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gruntjs/grunt-contrib-clean" TargetMode="External"/><Relationship Id="rId23" Type="http://schemas.openxmlformats.org/officeDocument/2006/relationships/hyperlink" Target="http://getbootstrap.com/" TargetMode="External"/><Relationship Id="rId28" Type="http://schemas.openxmlformats.org/officeDocument/2006/relationships/hyperlink" Target="http://ace.c9.io/" TargetMode="Externa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github.com/gruntjs/grunt-contrib-uglify" TargetMode="External"/><Relationship Id="rId31" Type="http://schemas.openxmlformats.org/officeDocument/2006/relationships/hyperlink" Target="http://jqueryui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thiasPaumgarten/grunt-bake" TargetMode="External"/><Relationship Id="rId22" Type="http://schemas.openxmlformats.org/officeDocument/2006/relationships/hyperlink" Target="https://github.com/yeoman/grunt-filerev" TargetMode="External"/><Relationship Id="rId27" Type="http://schemas.openxmlformats.org/officeDocument/2006/relationships/hyperlink" Target="http://hackerwins.github.io/summernote/" TargetMode="External"/><Relationship Id="rId30" Type="http://schemas.openxmlformats.org/officeDocument/2006/relationships/hyperlink" Target="http://jquery.com/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Templates\olm%20Systems%202K13\SYS-PatchHotFixSpotFixReleaseNote.dotm" TargetMode="External"/></Relationships>
</file>

<file path=word/theme/theme1.xml><?xml version="1.0" encoding="utf-8"?>
<a:theme xmlns:a="http://schemas.openxmlformats.org/drawingml/2006/main" name="Systems">
  <a:themeElements>
    <a:clrScheme name="Systems">
      <a:dk1>
        <a:srgbClr val="4D4D4D"/>
      </a:dk1>
      <a:lt1>
        <a:srgbClr val="FFFFFF"/>
      </a:lt1>
      <a:dk2>
        <a:srgbClr val="CDDFF4"/>
      </a:dk2>
      <a:lt2>
        <a:srgbClr val="FFFFFF"/>
      </a:lt2>
      <a:accent1>
        <a:srgbClr val="2364AF"/>
      </a:accent1>
      <a:accent2>
        <a:srgbClr val="00B5CB"/>
      </a:accent2>
      <a:accent3>
        <a:srgbClr val="9B5BA4"/>
      </a:accent3>
      <a:accent4>
        <a:srgbClr val="D11241"/>
      </a:accent4>
      <a:accent5>
        <a:srgbClr val="F47321"/>
      </a:accent5>
      <a:accent6>
        <a:srgbClr val="FFCF06"/>
      </a:accent6>
      <a:hlink>
        <a:srgbClr val="005DAB"/>
      </a:hlink>
      <a:folHlink>
        <a:srgbClr val="D11241"/>
      </a:folHlink>
    </a:clrScheme>
    <a:fontScheme name="ol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LM Document (WHN)" ma:contentTypeID="0x010100293184A5FF33404880517562A5E3368E00E231A041D6DE694C9CD6377EC405D4D3" ma:contentTypeVersion="4" ma:contentTypeDescription="Click to create an OLM Document (With Heading Numbers)." ma:contentTypeScope="" ma:versionID="cceab576a9f03d18ab3db9a071c0763c">
  <xsd:schema xmlns:xsd="http://www.w3.org/2001/XMLSchema" xmlns:p="http://schemas.microsoft.com/office/2006/metadata/properties" targetNamespace="http://schemas.microsoft.com/office/2006/metadata/properties" ma:root="true" ma:fieldsID="feb8f45d6e6a7c519fcf71f00f7989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8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F0DED-DC6A-4B17-813F-101595698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C442036-FDBD-462C-A9C8-F3F9A62933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77698B-DF82-49C8-BCCC-DC2FD64C6E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8F1220-8176-4AC9-B109-85C5941A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SYS-PatchHotFixSpotFixReleaseNote.dotm</Template>
  <TotalTime>339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- DRAFT</vt:lpstr>
    </vt:vector>
  </TitlesOfParts>
  <Company/>
  <LinksUpToDate>false</LinksUpToDate>
  <CharactersWithSpaces>2665</CharactersWithSpaces>
  <SharedDoc>false</SharedDoc>
  <HLinks>
    <vt:vector size="12" baseType="variant">
      <vt:variant>
        <vt:i4>7798829</vt:i4>
      </vt:variant>
      <vt:variant>
        <vt:i4>6</vt:i4>
      </vt:variant>
      <vt:variant>
        <vt:i4>0</vt:i4>
      </vt:variant>
      <vt:variant>
        <vt:i4>5</vt:i4>
      </vt:variant>
      <vt:variant>
        <vt:lpwstr>http://getbootstrap.com/2.3.2/</vt:lpwstr>
      </vt:variant>
      <vt:variant>
        <vt:lpwstr/>
      </vt:variant>
      <vt:variant>
        <vt:i4>6291555</vt:i4>
      </vt:variant>
      <vt:variant>
        <vt:i4>3</vt:i4>
      </vt:variant>
      <vt:variant>
        <vt:i4>0</vt:i4>
      </vt:variant>
      <vt:variant>
        <vt:i4>5</vt:i4>
      </vt:variant>
      <vt:variant>
        <vt:lpwstr>http://documentation.ektron.com/cms400/v8.70/Reference/Web/EktronReferenceWeb.html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Form Builder</dc:subject>
  <dc:creator>Mark</dc:creator>
  <cp:lastModifiedBy>Mark Fairhurst</cp:lastModifiedBy>
  <cp:revision>8</cp:revision>
  <cp:lastPrinted>2014-07-18T13:39:00Z</cp:lastPrinted>
  <dcterms:created xsi:type="dcterms:W3CDTF">2014-10-02T08:01:00Z</dcterms:created>
  <dcterms:modified xsi:type="dcterms:W3CDTF">2014-10-02T13:40:00Z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dated_Date">
    <vt:lpwstr>19-08-2013</vt:lpwstr>
  </property>
  <property fmtid="{D5CDD505-2E9C-101B-9397-08002B2CF9AE}" pid="3" name="Release_Type">
    <vt:lpwstr>Patch</vt:lpwstr>
  </property>
  <property fmtid="{D5CDD505-2E9C-101B-9397-08002B2CF9AE}" pid="4" name="ContentType">
    <vt:lpwstr>Patch-HotFix-SpotFix Release Note</vt:lpwstr>
  </property>
  <property fmtid="{D5CDD505-2E9C-101B-9397-08002B2CF9AE}" pid="5" name="URL">
    <vt:lpwstr/>
  </property>
  <property fmtid="{D5CDD505-2E9C-101B-9397-08002B2CF9AE}" pid="6" name="ContentTypeId">
    <vt:lpwstr>0x010100293184A5FF33404880517562A5E3368E00E231A041D6DE694C9CD6377EC405D4D3</vt:lpwstr>
  </property>
</Properties>
</file>